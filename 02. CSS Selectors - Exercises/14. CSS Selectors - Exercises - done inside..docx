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1DE67821" w:rsidR="00434B11" w:rsidRPr="0023412B" w:rsidRDefault="000727DA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23412B">
        <w:rPr>
          <w:color w:val="44546A" w:themeColor="text2"/>
          <w:sz w:val="72"/>
          <w:szCs w:val="72"/>
          <w:lang w:val="en-US"/>
        </w:rPr>
        <w:t xml:space="preserve">HTML &amp; </w:t>
      </w:r>
      <w:proofErr w:type="gramStart"/>
      <w:r w:rsidRPr="0023412B">
        <w:rPr>
          <w:color w:val="44546A" w:themeColor="text2"/>
          <w:sz w:val="72"/>
          <w:szCs w:val="72"/>
          <w:lang w:val="en-US"/>
        </w:rPr>
        <w:t xml:space="preserve">CSS  </w:t>
      </w:r>
      <w:r w:rsidR="00B01F18" w:rsidRPr="0023412B">
        <w:rPr>
          <w:color w:val="44546A" w:themeColor="text2"/>
          <w:sz w:val="72"/>
          <w:szCs w:val="72"/>
          <w:lang w:val="en-US"/>
        </w:rPr>
        <w:t>-</w:t>
      </w:r>
      <w:proofErr w:type="gramEnd"/>
      <w:r w:rsidR="00434B11" w:rsidRPr="0023412B">
        <w:rPr>
          <w:color w:val="44546A" w:themeColor="text2"/>
          <w:sz w:val="72"/>
          <w:szCs w:val="72"/>
          <w:lang w:val="en"/>
        </w:rPr>
        <w:t xml:space="preserve">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29564A99" w14:textId="5814CE21" w:rsidR="002377E4" w:rsidRDefault="00434B1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23412B">
            <w:rPr>
              <w:color w:val="44546A" w:themeColor="text2"/>
              <w:lang w:val="en"/>
            </w:rPr>
            <w:fldChar w:fldCharType="begin"/>
          </w:r>
          <w:r w:rsidRPr="0023412B">
            <w:rPr>
              <w:color w:val="44546A" w:themeColor="text2"/>
              <w:lang w:val="en"/>
            </w:rPr>
            <w:instrText xml:space="preserve"> TOC \o "1-3" \h \z \u </w:instrText>
          </w:r>
          <w:r w:rsidRPr="0023412B">
            <w:rPr>
              <w:color w:val="44546A" w:themeColor="text2"/>
              <w:lang w:val="en"/>
            </w:rPr>
            <w:fldChar w:fldCharType="separate"/>
          </w:r>
          <w:hyperlink w:anchor="_Toc169593774" w:history="1">
            <w:r w:rsidR="002377E4" w:rsidRPr="00D03A6F">
              <w:rPr>
                <w:rStyle w:val="Hyperlink"/>
                <w:noProof/>
                <w:lang w:val="en"/>
              </w:rPr>
              <w:t>1.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Type Selector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_Toc169593774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6E7895A3" w14:textId="25198B64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5" w:history="1">
            <w:r w:rsidR="002377E4" w:rsidRPr="00D03A6F">
              <w:rPr>
                <w:rStyle w:val="Hyperlink"/>
                <w:noProof/>
                <w:lang w:val="en"/>
              </w:rPr>
              <w:t>2.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Class Selector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_Toc169593775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3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2311880D" w14:textId="78D624E3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6" w:history="1">
            <w:r w:rsidR="002377E4" w:rsidRPr="00D03A6F">
              <w:rPr>
                <w:rStyle w:val="Hyperlink"/>
                <w:noProof/>
                <w:lang w:val="en"/>
              </w:rPr>
              <w:t>3.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Percentage Width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_Toc169593776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4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729D1BAF" w14:textId="0D3D284A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7" w:history="1">
            <w:r w:rsidR="002377E4" w:rsidRPr="00D03A6F">
              <w:rPr>
                <w:rStyle w:val="Hyperlink"/>
                <w:noProof/>
                <w:lang w:val="en"/>
              </w:rPr>
              <w:t>4.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Nested Divs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_Toc169593777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5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103BF4EC" w14:textId="15C8A5A1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8" w:history="1">
            <w:r w:rsidR="002377E4" w:rsidRPr="00D03A6F">
              <w:rPr>
                <w:rStyle w:val="Hyperlink"/>
                <w:noProof/>
                <w:lang w:val="en"/>
              </w:rPr>
              <w:t>5.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Pixel Width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_Toc169593778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5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672FCE62" w14:textId="187B7C4E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79" w:history="1">
            <w:r w:rsidR="002377E4" w:rsidRPr="00D03A6F">
              <w:rPr>
                <w:rStyle w:val="Hyperlink"/>
                <w:noProof/>
                <w:lang w:val="en"/>
              </w:rPr>
              <w:t>6.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Pixel vs Percentage Width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_Toc169593779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6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300D7ED6" w14:textId="0089E290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0" w:history="1">
            <w:r w:rsidR="002377E4" w:rsidRPr="00D03A6F">
              <w:rPr>
                <w:rStyle w:val="Hyperlink"/>
                <w:noProof/>
                <w:lang w:val="en"/>
              </w:rPr>
              <w:t>7.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EM Units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_Toc169593780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6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10C7AD8A" w14:textId="2D277FA7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1" w:history="1">
            <w:r w:rsidR="002377E4" w:rsidRPr="00D03A6F">
              <w:rPr>
                <w:rStyle w:val="Hyperlink"/>
                <w:noProof/>
                <w:lang w:val="en"/>
              </w:rPr>
              <w:t>8.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REM Units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_Toc169593781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7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575939C9" w14:textId="65196D31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2" w:history="1">
            <w:r w:rsidR="002377E4" w:rsidRPr="00D03A6F">
              <w:rPr>
                <w:rStyle w:val="Hyperlink"/>
                <w:noProof/>
                <w:lang w:val="en"/>
              </w:rPr>
              <w:t>9.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Specificity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_Toc169593782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8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150AA5C5" w14:textId="40CD8ABD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3" w:history="1">
            <w:r w:rsidR="002377E4" w:rsidRPr="00D03A6F">
              <w:rPr>
                <w:rStyle w:val="Hyperlink"/>
                <w:noProof/>
                <w:lang w:val="en"/>
              </w:rPr>
              <w:t>10.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ID Selector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_Toc169593783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9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5486308F" w14:textId="1B6F3FB0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4" w:history="1">
            <w:r w:rsidR="002377E4" w:rsidRPr="00D03A6F">
              <w:rPr>
                <w:rStyle w:val="Hyperlink"/>
                <w:noProof/>
                <w:lang w:val="en"/>
              </w:rPr>
              <w:t>11.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Attribute Selector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_Toc169593784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9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3B01CE6B" w14:textId="05FEC49E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5" w:history="1">
            <w:r w:rsidR="002377E4" w:rsidRPr="00D03A6F">
              <w:rPr>
                <w:rStyle w:val="Hyperlink"/>
                <w:noProof/>
                <w:lang w:val="en"/>
              </w:rPr>
              <w:t>12.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Universal Selector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_Toc169593785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10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4F58AAFF" w14:textId="7640BE11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6" w:history="1">
            <w:r w:rsidR="002377E4" w:rsidRPr="00D03A6F">
              <w:rPr>
                <w:rStyle w:val="Hyperlink"/>
                <w:noProof/>
                <w:lang w:val="en"/>
              </w:rPr>
              <w:t>13.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Descendant Combinator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_Toc169593786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11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17A4E775" w14:textId="58070D8D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7" w:history="1">
            <w:r w:rsidR="002377E4" w:rsidRPr="00D03A6F">
              <w:rPr>
                <w:rStyle w:val="Hyperlink"/>
                <w:noProof/>
                <w:lang w:val="en"/>
              </w:rPr>
              <w:t>14.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Combinator Comparison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_Toc169593787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12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2C503FC8" w14:textId="55D96BF8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8" w:history="1">
            <w:r w:rsidR="002377E4" w:rsidRPr="00D03A6F">
              <w:rPr>
                <w:rStyle w:val="Hyperlink"/>
                <w:noProof/>
                <w:lang w:val="en"/>
              </w:rPr>
              <w:t>15.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Selector List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_Toc169593788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12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1DABB20D" w14:textId="5D4A7923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89" w:history="1">
            <w:r w:rsidR="002377E4" w:rsidRPr="00D03A6F">
              <w:rPr>
                <w:rStyle w:val="Hyperlink"/>
                <w:noProof/>
                <w:lang w:val="en"/>
              </w:rPr>
              <w:t>16.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Child Combinator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_Toc169593789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13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5EDA60C2" w14:textId="1F1D6461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0" w:history="1">
            <w:r w:rsidR="002377E4" w:rsidRPr="00D03A6F">
              <w:rPr>
                <w:rStyle w:val="Hyperlink"/>
                <w:noProof/>
                <w:lang w:val="en"/>
              </w:rPr>
              <w:t>17.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Box Model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_Toc169593790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14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7ABEC99D" w14:textId="71126B86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1" w:history="1">
            <w:r w:rsidR="002377E4" w:rsidRPr="00D03A6F">
              <w:rPr>
                <w:rStyle w:val="Hyperlink"/>
                <w:noProof/>
                <w:lang w:val="en"/>
              </w:rPr>
              <w:t>18.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Display Property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_Toc169593791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15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044995C2" w14:textId="20D939E8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2" w:history="1">
            <w:r w:rsidR="002377E4" w:rsidRPr="00D03A6F">
              <w:rPr>
                <w:rStyle w:val="Hyperlink"/>
                <w:noProof/>
                <w:lang w:val="en"/>
              </w:rPr>
              <w:t>19.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Width Properties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_Toc169593792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16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1602E18F" w14:textId="4225EFC5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3" w:history="1">
            <w:r w:rsidR="002377E4" w:rsidRPr="00D03A6F">
              <w:rPr>
                <w:rStyle w:val="Hyperlink"/>
                <w:noProof/>
                <w:lang w:val="en"/>
              </w:rPr>
              <w:t>20.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Height Properties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_Toc169593793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16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0793F9A1" w14:textId="7E0F8A4A" w:rsidR="002377E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93794" w:history="1">
            <w:r w:rsidR="002377E4" w:rsidRPr="00D03A6F">
              <w:rPr>
                <w:rStyle w:val="Hyperlink"/>
                <w:noProof/>
                <w:lang w:val="en"/>
              </w:rPr>
              <w:t>21.</w:t>
            </w:r>
            <w:r w:rsidR="002377E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377E4" w:rsidRPr="00D03A6F">
              <w:rPr>
                <w:rStyle w:val="Hyperlink"/>
                <w:noProof/>
                <w:lang w:val="en"/>
              </w:rPr>
              <w:t>Margin, Border, Padding</w:t>
            </w:r>
            <w:r w:rsidR="002377E4">
              <w:rPr>
                <w:noProof/>
                <w:webHidden/>
              </w:rPr>
              <w:tab/>
            </w:r>
            <w:r w:rsidR="002377E4">
              <w:rPr>
                <w:noProof/>
                <w:webHidden/>
              </w:rPr>
              <w:fldChar w:fldCharType="begin"/>
            </w:r>
            <w:r w:rsidR="002377E4">
              <w:rPr>
                <w:noProof/>
                <w:webHidden/>
              </w:rPr>
              <w:instrText xml:space="preserve"> PAGEREF _Toc169593794 \h </w:instrText>
            </w:r>
            <w:r w:rsidR="002377E4">
              <w:rPr>
                <w:noProof/>
                <w:webHidden/>
              </w:rPr>
            </w:r>
            <w:r w:rsidR="002377E4">
              <w:rPr>
                <w:noProof/>
                <w:webHidden/>
              </w:rPr>
              <w:fldChar w:fldCharType="separate"/>
            </w:r>
            <w:r w:rsidR="002377E4">
              <w:rPr>
                <w:noProof/>
                <w:webHidden/>
              </w:rPr>
              <w:t>16</w:t>
            </w:r>
            <w:r w:rsidR="002377E4">
              <w:rPr>
                <w:noProof/>
                <w:webHidden/>
              </w:rPr>
              <w:fldChar w:fldCharType="end"/>
            </w:r>
          </w:hyperlink>
        </w:p>
        <w:p w14:paraId="447B286F" w14:textId="52DC3E53" w:rsidR="000727DA" w:rsidRPr="0023412B" w:rsidRDefault="00434B11" w:rsidP="00B01F18">
          <w:pPr>
            <w:rPr>
              <w:color w:val="44546A" w:themeColor="text2"/>
            </w:rPr>
          </w:pPr>
          <w:r w:rsidRPr="0023412B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6339454" w14:textId="1DD25C05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0" w:name="_Toc169593774"/>
      <w:r w:rsidRPr="0023412B">
        <w:rPr>
          <w:color w:val="44546A" w:themeColor="text2"/>
          <w:lang w:val="en"/>
        </w:rPr>
        <w:t>Type Selector</w:t>
      </w:r>
      <w:bookmarkEnd w:id="0"/>
    </w:p>
    <w:p w14:paraId="23CE14BD" w14:textId="004DD282" w:rsidR="0023412B" w:rsidRPr="0023412B" w:rsidRDefault="0023412B" w:rsidP="0023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Define a CSS rule to style all paragraph elements to have blue text and bold font weight.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370B615D" w14:textId="77777777" w:rsidTr="003D1B8A">
        <w:tc>
          <w:tcPr>
            <w:tcW w:w="10042" w:type="dxa"/>
          </w:tcPr>
          <w:p w14:paraId="6278E1E5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27F0268" w14:textId="72FE96E3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D8C1F0E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3903CAB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3F744B35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6B75F6FC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&lt;title&gt;Type Selector Exercise&lt;/title&gt;</w:t>
            </w:r>
          </w:p>
          <w:p w14:paraId="27910D5F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2BAB7AD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50252A3C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CD21717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paragraph.&lt;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62CCAF49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&lt;p&gt;Style me with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CSS!&lt;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616D6CDE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3DF66953" w14:textId="77777777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&lt;/html&gt;</w:t>
            </w:r>
          </w:p>
          <w:p w14:paraId="7F067D8C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6CB1E93E" w14:textId="77777777" w:rsidTr="003D1B8A">
        <w:tc>
          <w:tcPr>
            <w:tcW w:w="10042" w:type="dxa"/>
          </w:tcPr>
          <w:p w14:paraId="61EF4634" w14:textId="3E474164" w:rsidR="001930D7" w:rsidRPr="0023412B" w:rsidRDefault="001930D7" w:rsidP="00DF30F1">
            <w:pPr>
              <w:pStyle w:val="Code0"/>
            </w:pPr>
          </w:p>
          <w:p w14:paraId="33651880" w14:textId="77777777" w:rsidR="001930D7" w:rsidRPr="0023412B" w:rsidRDefault="001930D7" w:rsidP="00DF30F1">
            <w:pPr>
              <w:pStyle w:val="Code0"/>
            </w:pPr>
            <w:r w:rsidRPr="0023412B">
              <w:t>p {</w:t>
            </w:r>
          </w:p>
          <w:p w14:paraId="4869B7A6" w14:textId="249CF7C0" w:rsidR="001930D7" w:rsidRDefault="001930D7" w:rsidP="00DF30F1">
            <w:pPr>
              <w:pStyle w:val="Code0"/>
            </w:pPr>
            <w:r w:rsidRPr="0023412B">
              <w:t xml:space="preserve">    </w:t>
            </w:r>
            <w:r w:rsidR="00466724">
              <w:t>color: blue:</w:t>
            </w:r>
          </w:p>
          <w:p w14:paraId="0CB25B5D" w14:textId="2CDE84A6" w:rsidR="00466724" w:rsidRPr="0023412B" w:rsidRDefault="00466724" w:rsidP="00DF30F1">
            <w:pPr>
              <w:pStyle w:val="Code0"/>
            </w:pPr>
            <w:r>
              <w:t xml:space="preserve">    font-weight: bold;</w:t>
            </w:r>
          </w:p>
          <w:p w14:paraId="1AB72A48" w14:textId="77777777" w:rsidR="001930D7" w:rsidRPr="0023412B" w:rsidRDefault="001930D7" w:rsidP="00DF30F1">
            <w:pPr>
              <w:pStyle w:val="Code0"/>
            </w:pPr>
            <w:r w:rsidRPr="0023412B">
              <w:t>}</w:t>
            </w:r>
          </w:p>
          <w:p w14:paraId="4AA3103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466724" w14:paraId="05355086" w14:textId="77777777" w:rsidTr="003D1B8A">
        <w:tc>
          <w:tcPr>
            <w:tcW w:w="10042" w:type="dxa"/>
          </w:tcPr>
          <w:p w14:paraId="75422293" w14:textId="77777777" w:rsidR="00466724" w:rsidRPr="0023412B" w:rsidRDefault="00466724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</w:tbl>
    <w:p w14:paraId="164E52E2" w14:textId="77777777" w:rsidR="00C87C83" w:rsidRPr="002B52F2" w:rsidRDefault="00C87C83" w:rsidP="00C8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Define a </w:t>
      </w:r>
      <w:proofErr w:type="gram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type</w:t>
      </w:r>
      <w:proofErr w:type="gram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selector to style all heading elements to have green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87C83" w14:paraId="25B10C3C" w14:textId="77777777" w:rsidTr="00883608">
        <w:tc>
          <w:tcPr>
            <w:tcW w:w="10042" w:type="dxa"/>
          </w:tcPr>
          <w:p w14:paraId="55CE74C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6C61E2FB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024DB358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79E5E9B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4432A63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1FBDBE8E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&lt;title&gt;Type Selector Exercise&lt;/title&gt;</w:t>
            </w:r>
          </w:p>
          <w:p w14:paraId="4D4415F7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80B9067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EAF99EE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1B1297C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&lt;h1&gt;This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heading.&lt;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/h1&gt;</w:t>
            </w:r>
          </w:p>
          <w:p w14:paraId="749154C8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&lt;h2&gt;This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subheading.&lt;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/h2&gt;</w:t>
            </w:r>
          </w:p>
          <w:p w14:paraId="066E7B97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787F7F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163FB936" w14:textId="77777777" w:rsidR="00C87C83" w:rsidRDefault="00C87C83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C87C83" w14:paraId="1655F765" w14:textId="77777777" w:rsidTr="00883608">
        <w:tc>
          <w:tcPr>
            <w:tcW w:w="10042" w:type="dxa"/>
          </w:tcPr>
          <w:p w14:paraId="142F1571" w14:textId="4EA478A3" w:rsidR="00C87C83" w:rsidRPr="0023412B" w:rsidRDefault="00C87C83" w:rsidP="00DF30F1">
            <w:pPr>
              <w:pStyle w:val="Code0"/>
            </w:pPr>
          </w:p>
          <w:p w14:paraId="6D565A01" w14:textId="77777777" w:rsidR="00C87C83" w:rsidRPr="0023412B" w:rsidRDefault="00C87C83" w:rsidP="00DF30F1">
            <w:pPr>
              <w:pStyle w:val="Code0"/>
            </w:pPr>
            <w:r w:rsidRPr="0023412B">
              <w:t>h1, h2 {</w:t>
            </w:r>
          </w:p>
          <w:p w14:paraId="24C7BCEB" w14:textId="379C7DDC" w:rsidR="00C87C83" w:rsidRPr="0023412B" w:rsidRDefault="00C87C83" w:rsidP="00DF30F1">
            <w:pPr>
              <w:pStyle w:val="Code0"/>
            </w:pPr>
            <w:r w:rsidRPr="0023412B">
              <w:t xml:space="preserve">    </w:t>
            </w:r>
            <w:r>
              <w:t xml:space="preserve"> </w:t>
            </w:r>
            <w:r w:rsidR="00466724">
              <w:t>color: green;</w:t>
            </w:r>
          </w:p>
          <w:p w14:paraId="1DA75439" w14:textId="77777777" w:rsidR="00C87C83" w:rsidRPr="0023412B" w:rsidRDefault="00C87C83" w:rsidP="00DF30F1">
            <w:pPr>
              <w:pStyle w:val="Code0"/>
            </w:pPr>
            <w:r w:rsidRPr="0023412B">
              <w:t>}</w:t>
            </w:r>
          </w:p>
          <w:p w14:paraId="3756C1CF" w14:textId="77777777" w:rsidR="00C87C83" w:rsidRDefault="00C87C83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B00A552" w14:textId="77777777" w:rsidR="00C87C83" w:rsidRPr="002B52F2" w:rsidRDefault="00C87C83" w:rsidP="00C8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Style different HTML elements (h1, p, div) using type selectors.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87C83" w14:paraId="458DCF19" w14:textId="77777777" w:rsidTr="00883608">
        <w:tc>
          <w:tcPr>
            <w:tcW w:w="10042" w:type="dxa"/>
          </w:tcPr>
          <w:p w14:paraId="62D32D81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A858B4C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03DCFDB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E5BD7F4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4788BD9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2F99E65D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&lt;title&gt;Type Selector Exercise&lt;/title&gt;</w:t>
            </w:r>
          </w:p>
          <w:p w14:paraId="3E275228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587903E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CB5477B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18412ED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&lt;h1&gt;Heading 1&lt;/h1&gt;</w:t>
            </w:r>
          </w:p>
          <w:p w14:paraId="12D6CE64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&lt;p&gt;Paragraph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text.&lt;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55B87FF5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 xml:space="preserve">    &lt;div&gt;Div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content.&lt;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2211CB99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FBC6E26" w14:textId="77777777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1ADA58CF" w14:textId="77777777" w:rsidR="00C87C83" w:rsidRDefault="00C87C83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C87C83" w14:paraId="6112F4C3" w14:textId="77777777" w:rsidTr="00883608">
        <w:tc>
          <w:tcPr>
            <w:tcW w:w="10042" w:type="dxa"/>
          </w:tcPr>
          <w:p w14:paraId="6C4EBA03" w14:textId="16B4E0DB" w:rsidR="00C87C83" w:rsidRPr="0023412B" w:rsidRDefault="00C87C83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D1FAF0D" w14:textId="77777777" w:rsidR="00466724" w:rsidRDefault="00466724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2342ED51" w14:textId="6F939DF5" w:rsidR="00C87C83" w:rsidRPr="0023412B" w:rsidRDefault="00C87C83" w:rsidP="00DF30F1">
            <w:pPr>
              <w:pStyle w:val="Code0"/>
            </w:pPr>
            <w:r w:rsidRPr="0023412B">
              <w:t>h1 {</w:t>
            </w:r>
          </w:p>
          <w:p w14:paraId="59970960" w14:textId="47BF0B56" w:rsidR="00C87C83" w:rsidRPr="0023412B" w:rsidRDefault="00C87C83" w:rsidP="00DF30F1">
            <w:pPr>
              <w:pStyle w:val="Code0"/>
            </w:pPr>
            <w:r w:rsidRPr="0023412B">
              <w:t xml:space="preserve">    </w:t>
            </w:r>
            <w:r w:rsidR="00466724">
              <w:t>color: red;</w:t>
            </w:r>
          </w:p>
          <w:p w14:paraId="124F969F" w14:textId="77777777" w:rsidR="00C87C83" w:rsidRPr="0023412B" w:rsidRDefault="00C87C83" w:rsidP="00DF30F1">
            <w:pPr>
              <w:pStyle w:val="Code0"/>
            </w:pPr>
            <w:r w:rsidRPr="0023412B">
              <w:t>}</w:t>
            </w:r>
          </w:p>
          <w:p w14:paraId="12521713" w14:textId="77777777" w:rsidR="00C87C83" w:rsidRPr="0023412B" w:rsidRDefault="00C87C83" w:rsidP="00DF30F1">
            <w:pPr>
              <w:pStyle w:val="Code0"/>
            </w:pPr>
          </w:p>
          <w:p w14:paraId="724BE80D" w14:textId="77777777" w:rsidR="00C87C83" w:rsidRPr="0023412B" w:rsidRDefault="00C87C83" w:rsidP="00DF30F1">
            <w:pPr>
              <w:pStyle w:val="Code0"/>
            </w:pPr>
            <w:r w:rsidRPr="0023412B">
              <w:t>p {</w:t>
            </w:r>
          </w:p>
          <w:p w14:paraId="651224BF" w14:textId="2190B6BC" w:rsidR="00C87C83" w:rsidRPr="0023412B" w:rsidRDefault="00C87C83" w:rsidP="00DF30F1">
            <w:pPr>
              <w:pStyle w:val="Code0"/>
            </w:pPr>
            <w:r w:rsidRPr="0023412B">
              <w:t xml:space="preserve">    </w:t>
            </w:r>
            <w:r w:rsidR="00466724">
              <w:t>color; green;</w:t>
            </w:r>
          </w:p>
          <w:p w14:paraId="04188E21" w14:textId="77777777" w:rsidR="00C87C83" w:rsidRPr="0023412B" w:rsidRDefault="00C87C83" w:rsidP="00DF30F1">
            <w:pPr>
              <w:pStyle w:val="Code0"/>
            </w:pPr>
            <w:r w:rsidRPr="0023412B">
              <w:t>}</w:t>
            </w:r>
          </w:p>
          <w:p w14:paraId="3D113A31" w14:textId="77777777" w:rsidR="00C87C83" w:rsidRPr="0023412B" w:rsidRDefault="00C87C83" w:rsidP="00DF30F1">
            <w:pPr>
              <w:pStyle w:val="Code0"/>
            </w:pPr>
          </w:p>
          <w:p w14:paraId="58F2381A" w14:textId="77777777" w:rsidR="00C87C83" w:rsidRDefault="00C87C83" w:rsidP="00DF30F1">
            <w:pPr>
              <w:pStyle w:val="Code0"/>
            </w:pPr>
            <w:r w:rsidRPr="0023412B">
              <w:t>div {</w:t>
            </w:r>
          </w:p>
          <w:p w14:paraId="5F5F102A" w14:textId="61CDBD49" w:rsidR="00C87C83" w:rsidRPr="0023412B" w:rsidRDefault="00466724" w:rsidP="00DF30F1">
            <w:pPr>
              <w:pStyle w:val="Code0"/>
            </w:pPr>
            <w:r>
              <w:t xml:space="preserve">    color: purple;</w:t>
            </w:r>
          </w:p>
          <w:p w14:paraId="5CFC097A" w14:textId="77777777" w:rsidR="00C87C83" w:rsidRPr="0023412B" w:rsidRDefault="00C87C83" w:rsidP="00DF30F1">
            <w:pPr>
              <w:pStyle w:val="Code0"/>
            </w:pPr>
            <w:r w:rsidRPr="0023412B">
              <w:t>}</w:t>
            </w:r>
          </w:p>
          <w:p w14:paraId="4C046E94" w14:textId="77777777" w:rsidR="00C87C83" w:rsidRDefault="00C87C83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466724" w14:paraId="3A51952B" w14:textId="77777777" w:rsidTr="00883608">
        <w:tc>
          <w:tcPr>
            <w:tcW w:w="10042" w:type="dxa"/>
          </w:tcPr>
          <w:p w14:paraId="58A7D98B" w14:textId="77777777" w:rsidR="00466724" w:rsidRPr="0023412B" w:rsidRDefault="00466724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</w:tbl>
    <w:p w14:paraId="30284A2B" w14:textId="355AB953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1" w:name="_Toc169593775"/>
      <w:r w:rsidRPr="002B52F2">
        <w:rPr>
          <w:color w:val="44546A" w:themeColor="text2"/>
          <w:lang w:val="en"/>
        </w:rPr>
        <w:t>Class Selector</w:t>
      </w:r>
      <w:bookmarkEnd w:id="1"/>
    </w:p>
    <w:p w14:paraId="14B22658" w14:textId="28ECB631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a class selector to change the color of text inside elements with a specific class to 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5546581" w14:textId="77777777" w:rsidTr="003D1B8A">
        <w:tc>
          <w:tcPr>
            <w:tcW w:w="10042" w:type="dxa"/>
          </w:tcPr>
          <w:p w14:paraId="6ADF5F70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65D42E7" w14:textId="1F326356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2DC4B19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2839B3E2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8B6A89D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226F5BC4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&lt;title&gt;Class Selector Exercise&lt;/title&gt;</w:t>
            </w:r>
          </w:p>
          <w:p w14:paraId="252021AE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5CB8E1E2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BBE747E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487D400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class="highlight"&gt;This text should be red.&lt;/div&gt;</w:t>
            </w:r>
          </w:p>
          <w:p w14:paraId="39DCCFC1" w14:textId="77777777" w:rsid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class="highlight"&gt;This text should also be red.&lt;/p&gt;</w:t>
            </w:r>
          </w:p>
          <w:p w14:paraId="2A59FB7C" w14:textId="65E07009" w:rsid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not-</w:t>
            </w: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highlight"&gt;This should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not </w:t>
            </w: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be red.&lt;/p&gt;</w:t>
            </w:r>
          </w:p>
          <w:p w14:paraId="44DD2703" w14:textId="3CF1068D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&lt;p&gt;This text should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not</w:t>
            </w: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be red.&lt;/p&gt;</w:t>
            </w:r>
          </w:p>
          <w:p w14:paraId="671AEB17" w14:textId="77777777" w:rsidR="001930D7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7A882DDD" w14:textId="087AF676" w:rsidR="0023412B" w:rsidRPr="001930D7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1930D7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</w:tc>
      </w:tr>
      <w:tr w:rsidR="0023412B" w14:paraId="66A04121" w14:textId="77777777" w:rsidTr="003D1B8A">
        <w:tc>
          <w:tcPr>
            <w:tcW w:w="10042" w:type="dxa"/>
          </w:tcPr>
          <w:p w14:paraId="35D92070" w14:textId="3422EAA8" w:rsidR="001930D7" w:rsidRPr="0023412B" w:rsidRDefault="001930D7" w:rsidP="00193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65BE485E" w14:textId="77777777" w:rsidR="001930D7" w:rsidRPr="0023412B" w:rsidRDefault="001930D7" w:rsidP="00DF30F1">
            <w:pPr>
              <w:pStyle w:val="Code0"/>
            </w:pPr>
            <w:r w:rsidRPr="0023412B">
              <w:t>.highlight {</w:t>
            </w:r>
          </w:p>
          <w:p w14:paraId="4FEB3CA0" w14:textId="02AE78C6" w:rsidR="001930D7" w:rsidRPr="0023412B" w:rsidRDefault="001930D7" w:rsidP="00DF30F1">
            <w:pPr>
              <w:pStyle w:val="Code0"/>
            </w:pPr>
            <w:r w:rsidRPr="0023412B">
              <w:t xml:space="preserve">    </w:t>
            </w:r>
            <w:r w:rsidR="00224C86">
              <w:t xml:space="preserve"> </w:t>
            </w:r>
            <w:r w:rsidR="00466724">
              <w:t>Color: red;</w:t>
            </w:r>
          </w:p>
          <w:p w14:paraId="0E81B758" w14:textId="77777777" w:rsidR="001930D7" w:rsidRPr="0023412B" w:rsidRDefault="001930D7" w:rsidP="00DF30F1">
            <w:pPr>
              <w:pStyle w:val="Code0"/>
            </w:pPr>
            <w:r w:rsidRPr="0023412B">
              <w:t>}</w:t>
            </w:r>
          </w:p>
          <w:p w14:paraId="21C6E733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D272EBD" w14:textId="77777777" w:rsidR="009E3D96" w:rsidRPr="002B52F2" w:rsidRDefault="009E3D96" w:rsidP="009E3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lastRenderedPageBreak/>
        <w:t>Write an example CSS rule using a class selector to change the background color of elements with a specific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9E3D96" w14:paraId="7998ED7F" w14:textId="77777777" w:rsidTr="00883608">
        <w:tc>
          <w:tcPr>
            <w:tcW w:w="10042" w:type="dxa"/>
          </w:tcPr>
          <w:p w14:paraId="2338DB3C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73F46B7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3188C3F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6D3446E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1F51E68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39C4B94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&lt;title&gt;Class Selector Exercise&lt;/title&gt;</w:t>
            </w:r>
          </w:p>
          <w:p w14:paraId="5E0C57C3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A8FBC5E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73A248A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2C987310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class="highlight"&gt;This should have a background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color.&lt;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F82F7BD" w14:textId="77777777" w:rsidR="009E3D96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class="highlight"&gt;This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too!&lt;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31B6070C" w14:textId="59A5D89D" w:rsidR="002377E4" w:rsidRPr="0023412B" w:rsidRDefault="002377E4" w:rsidP="00237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red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"&gt;This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is just a </w:t>
            </w:r>
            <w:proofErr w:type="gramStart"/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text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41749CF4" w14:textId="77777777" w:rsidR="002377E4" w:rsidRPr="0023412B" w:rsidRDefault="002377E4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E670014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A70F964" w14:textId="77777777" w:rsidR="009E3D96" w:rsidRDefault="009E3D96" w:rsidP="009E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  <w:r w:rsidR="00466724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br/>
            </w:r>
          </w:p>
          <w:p w14:paraId="49230F48" w14:textId="77777777" w:rsidR="00466724" w:rsidRDefault="00466724" w:rsidP="00DF30F1">
            <w:pPr>
              <w:pStyle w:val="Code0"/>
            </w:pPr>
          </w:p>
          <w:p w14:paraId="20445C62" w14:textId="57340D83" w:rsidR="00466724" w:rsidRPr="009E3D96" w:rsidRDefault="00466724" w:rsidP="00DF30F1">
            <w:pPr>
              <w:pStyle w:val="Code0"/>
            </w:pPr>
            <w:r>
              <w:t>.highlight {</w:t>
            </w:r>
            <w:r>
              <w:br/>
              <w:t xml:space="preserve">         background-color: orange;</w:t>
            </w:r>
            <w:r>
              <w:br/>
              <w:t>}</w:t>
            </w:r>
          </w:p>
        </w:tc>
      </w:tr>
    </w:tbl>
    <w:p w14:paraId="276A3FFB" w14:textId="77777777" w:rsidR="009E3D96" w:rsidRPr="00BF025B" w:rsidRDefault="009E3D96" w:rsidP="009E3D96">
      <w:pPr>
        <w:rPr>
          <w:lang w:val="en"/>
        </w:rPr>
      </w:pPr>
    </w:p>
    <w:p w14:paraId="3225354F" w14:textId="77777777" w:rsidR="009E3D96" w:rsidRPr="002B52F2" w:rsidRDefault="009E3D96" w:rsidP="009E3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Apply a common style to multiple elements using a class selector.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9E3D96" w14:paraId="4AF2086D" w14:textId="77777777" w:rsidTr="00883608">
        <w:tc>
          <w:tcPr>
            <w:tcW w:w="10042" w:type="dxa"/>
          </w:tcPr>
          <w:p w14:paraId="587AE938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E51FB28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2A1D2A5D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BEEFCF0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A6A6425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3E90BAEE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&lt;title&gt;Class Selector Exercise&lt;/title&gt;</w:t>
            </w:r>
          </w:p>
          <w:p w14:paraId="51600DF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6D0547FF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EA7FE77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DDA0CC0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common-style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"&gt;Element 1&lt;/div&gt;</w:t>
            </w:r>
          </w:p>
          <w:p w14:paraId="0127DC6C" w14:textId="77777777" w:rsidR="009E3D96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common-style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"&gt;Element 2&lt;/p&gt;</w:t>
            </w:r>
          </w:p>
          <w:p w14:paraId="1CD1D054" w14:textId="5E8D837A" w:rsidR="002377E4" w:rsidRPr="0023412B" w:rsidRDefault="002377E4" w:rsidP="00237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&lt;p&gt;Element 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3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&lt;/p&gt;</w:t>
            </w:r>
          </w:p>
          <w:p w14:paraId="39C384FE" w14:textId="77777777" w:rsidR="002377E4" w:rsidRPr="0023412B" w:rsidRDefault="002377E4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13FD753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39347EE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2DF5D4D0" w14:textId="77777777" w:rsidR="009E3D96" w:rsidRDefault="009E3D96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9E3D96" w14:paraId="5B8EE14B" w14:textId="77777777" w:rsidTr="00883608">
        <w:tc>
          <w:tcPr>
            <w:tcW w:w="10042" w:type="dxa"/>
          </w:tcPr>
          <w:p w14:paraId="423A27C5" w14:textId="3A90F23E" w:rsidR="009E3D96" w:rsidRPr="0023412B" w:rsidRDefault="009E3D96" w:rsidP="00DF30F1">
            <w:pPr>
              <w:pStyle w:val="Code0"/>
            </w:pPr>
          </w:p>
          <w:p w14:paraId="4C14992A" w14:textId="77777777" w:rsidR="009E3D96" w:rsidRPr="0023412B" w:rsidRDefault="009E3D96" w:rsidP="00DF30F1">
            <w:pPr>
              <w:pStyle w:val="Code0"/>
            </w:pPr>
            <w:r w:rsidRPr="0023412B">
              <w:t>.common-style {</w:t>
            </w:r>
          </w:p>
          <w:p w14:paraId="4D44CFFA" w14:textId="68E2EAB4" w:rsidR="009E3D96" w:rsidRPr="0023412B" w:rsidRDefault="009E3D96" w:rsidP="00DF30F1">
            <w:pPr>
              <w:pStyle w:val="Code0"/>
            </w:pPr>
            <w:r w:rsidRPr="0023412B">
              <w:t xml:space="preserve">    </w:t>
            </w:r>
            <w:r>
              <w:t xml:space="preserve"> </w:t>
            </w:r>
            <w:r w:rsidR="00466724">
              <w:t>Border: 3px solid green;</w:t>
            </w:r>
          </w:p>
          <w:p w14:paraId="63EB7CFD" w14:textId="77777777" w:rsidR="009E3D96" w:rsidRPr="0023412B" w:rsidRDefault="009E3D96" w:rsidP="00DF30F1">
            <w:pPr>
              <w:pStyle w:val="Code0"/>
            </w:pPr>
            <w:r w:rsidRPr="0023412B">
              <w:t>}</w:t>
            </w:r>
          </w:p>
          <w:p w14:paraId="5C26E793" w14:textId="77777777" w:rsidR="009E3D96" w:rsidRDefault="009E3D96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1365F3DC" w14:textId="77777777" w:rsidR="009E3D96" w:rsidRPr="002B52F2" w:rsidRDefault="009E3D96" w:rsidP="009E3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lastRenderedPageBreak/>
        <w:t>Change the background color of elements with a specific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9E3D96" w14:paraId="0E5E34E3" w14:textId="77777777" w:rsidTr="00883608">
        <w:tc>
          <w:tcPr>
            <w:tcW w:w="10042" w:type="dxa"/>
          </w:tcPr>
          <w:p w14:paraId="4948EAD4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0D65B1C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1626602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06F0031E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0B445B4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EE2DFE2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&lt;title&gt;Class Selector Exercise&lt;/title&gt;</w:t>
            </w:r>
          </w:p>
          <w:p w14:paraId="40B3C49B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B8A508A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4409CFF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DD39478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class="highlight"&gt;This should have a different background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color.&lt;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08F36B0E" w14:textId="77777777" w:rsidR="009E3D96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class="highlight"&gt;So should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this!&lt;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7D5EB90C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&lt;p&gt;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Hello </w:t>
            </w:r>
            <w:proofErr w:type="gramStart"/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World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35EDEDB5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3C50569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386D39A7" w14:textId="77777777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1499176" w14:textId="77777777" w:rsidR="009E3D96" w:rsidRDefault="009E3D96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9E3D96" w14:paraId="77CE1539" w14:textId="77777777" w:rsidTr="00883608">
        <w:tc>
          <w:tcPr>
            <w:tcW w:w="10042" w:type="dxa"/>
          </w:tcPr>
          <w:p w14:paraId="4F1F93D9" w14:textId="65AA0BBD" w:rsidR="009E3D96" w:rsidRPr="0023412B" w:rsidRDefault="009E3D96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A85B630" w14:textId="77777777" w:rsidR="00466724" w:rsidRDefault="00466724" w:rsidP="00DF30F1">
            <w:pPr>
              <w:pStyle w:val="Code0"/>
            </w:pPr>
          </w:p>
          <w:p w14:paraId="0977CC32" w14:textId="6452E0C4" w:rsidR="009E3D96" w:rsidRPr="0023412B" w:rsidRDefault="009E3D96" w:rsidP="00DF30F1">
            <w:pPr>
              <w:pStyle w:val="Code0"/>
            </w:pPr>
            <w:r w:rsidRPr="0023412B">
              <w:t>.highlight {</w:t>
            </w:r>
          </w:p>
          <w:p w14:paraId="53E13DE7" w14:textId="1602A434" w:rsidR="009E3D96" w:rsidRPr="0023412B" w:rsidRDefault="009E3D96" w:rsidP="00DF30F1">
            <w:pPr>
              <w:pStyle w:val="Code0"/>
            </w:pPr>
            <w:r w:rsidRPr="0023412B">
              <w:t xml:space="preserve">    </w:t>
            </w:r>
            <w:r w:rsidR="00466724">
              <w:t>Background-color: green;</w:t>
            </w:r>
          </w:p>
          <w:p w14:paraId="0310B96A" w14:textId="77777777" w:rsidR="009E3D96" w:rsidRPr="0023412B" w:rsidRDefault="009E3D96" w:rsidP="00DF30F1">
            <w:pPr>
              <w:pStyle w:val="Code0"/>
            </w:pPr>
            <w:r w:rsidRPr="0023412B">
              <w:t>}</w:t>
            </w:r>
          </w:p>
          <w:p w14:paraId="33A5B99A" w14:textId="77777777" w:rsidR="009E3D96" w:rsidRDefault="009E3D96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B9E2BDE" w14:textId="7EF26860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2" w:name="_Toc169593776"/>
      <w:r w:rsidRPr="002B52F2">
        <w:rPr>
          <w:color w:val="44546A" w:themeColor="text2"/>
          <w:lang w:val="en"/>
        </w:rPr>
        <w:t>Percentage Width</w:t>
      </w:r>
      <w:bookmarkEnd w:id="2"/>
    </w:p>
    <w:p w14:paraId="7E05DF0D" w14:textId="1C162B9A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width of a div to 50% and observe how it changes with the browser window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235ABBC3" w14:textId="77777777" w:rsidTr="003D1B8A">
        <w:tc>
          <w:tcPr>
            <w:tcW w:w="10042" w:type="dxa"/>
          </w:tcPr>
          <w:p w14:paraId="1F18CAA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5220D35" w14:textId="4ED47836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6615CC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70304249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66BD32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18F159D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&lt;title&gt;Percentage Width Exercise&lt;/title&gt;</w:t>
            </w:r>
          </w:p>
          <w:p w14:paraId="193D219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593DA97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2D9C1D3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591A9E87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class="percentage-width"&gt;Resize the window to see me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change!&lt;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D40741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CB16D8A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1D06A7A9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7A0B7187" w14:textId="77777777" w:rsidTr="003D1B8A">
        <w:tc>
          <w:tcPr>
            <w:tcW w:w="10042" w:type="dxa"/>
          </w:tcPr>
          <w:p w14:paraId="70A131A0" w14:textId="47913BFC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2F9CAD9" w14:textId="77777777" w:rsidR="002B52F2" w:rsidRPr="0023412B" w:rsidRDefault="002B52F2" w:rsidP="00DF30F1">
            <w:pPr>
              <w:pStyle w:val="Code0"/>
            </w:pPr>
            <w:r w:rsidRPr="0023412B">
              <w:t>.percentage-width {</w:t>
            </w:r>
          </w:p>
          <w:p w14:paraId="55ADDF34" w14:textId="0B61C60F" w:rsidR="002B52F2" w:rsidRDefault="00466724" w:rsidP="00DF30F1">
            <w:pPr>
              <w:pStyle w:val="Code0"/>
            </w:pPr>
            <w:r>
              <w:t xml:space="preserve">        width: 50%;</w:t>
            </w:r>
          </w:p>
          <w:p w14:paraId="6AE1F89C" w14:textId="0A58B419" w:rsidR="0023412B" w:rsidRPr="002B52F2" w:rsidRDefault="002B52F2" w:rsidP="00DF30F1">
            <w:pPr>
              <w:pStyle w:val="Code0"/>
            </w:pPr>
            <w:r w:rsidRPr="0023412B">
              <w:lastRenderedPageBreak/>
              <w:t>}</w:t>
            </w:r>
          </w:p>
        </w:tc>
      </w:tr>
    </w:tbl>
    <w:p w14:paraId="02D1EF05" w14:textId="45846A58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3" w:name="_Toc169593777"/>
      <w:r w:rsidRPr="002B52F2">
        <w:rPr>
          <w:color w:val="44546A" w:themeColor="text2"/>
          <w:lang w:val="en"/>
        </w:rPr>
        <w:lastRenderedPageBreak/>
        <w:t xml:space="preserve">Nested </w:t>
      </w:r>
      <w:proofErr w:type="spellStart"/>
      <w:r w:rsidRPr="002B52F2">
        <w:rPr>
          <w:color w:val="44546A" w:themeColor="text2"/>
          <w:lang w:val="en"/>
        </w:rPr>
        <w:t>Divs</w:t>
      </w:r>
      <w:bookmarkEnd w:id="3"/>
      <w:proofErr w:type="spellEnd"/>
    </w:p>
    <w:p w14:paraId="4ACB4E89" w14:textId="2DEB7049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Create a parent div with 60% width and a child div with 50% width of its parent.</w:t>
      </w:r>
      <w:r w:rsidR="002B52F2" w:rsidRPr="002B52F2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Apply some colors to better see the difference.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5A71E73" w14:textId="77777777" w:rsidTr="003D1B8A">
        <w:tc>
          <w:tcPr>
            <w:tcW w:w="10042" w:type="dxa"/>
          </w:tcPr>
          <w:p w14:paraId="3784C8DA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C1A120F" w14:textId="5A487860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0F33B281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4D53A573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1CFF1B86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1CFA8FE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&lt;title&gt;Nested </w:t>
            </w:r>
            <w:proofErr w:type="spellStart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Divs</w:t>
            </w:r>
            <w:proofErr w:type="spellEnd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Exercise&lt;/title&gt;</w:t>
            </w:r>
          </w:p>
          <w:p w14:paraId="1692CC6D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8B93543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43D16A5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69A807A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class="parent"&gt;</w:t>
            </w:r>
          </w:p>
          <w:p w14:paraId="703F7533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 class="child"&gt;I'm 50% of my </w:t>
            </w:r>
            <w:proofErr w:type="gramStart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parent.&lt;</w:t>
            </w:r>
            <w:proofErr w:type="gramEnd"/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4D801E29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4711F5D1" w14:textId="77777777" w:rsidR="002B52F2" w:rsidRPr="002B52F2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F4FA1EB" w14:textId="77777777" w:rsid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B52F2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03D26F5D" w14:textId="77777777" w:rsidR="00466724" w:rsidRDefault="00466724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59DD474" w14:textId="77777777" w:rsidR="00466724" w:rsidRDefault="00466724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CE6A559" w14:textId="0A07E46D" w:rsidR="00B66768" w:rsidRPr="00B66768" w:rsidRDefault="00B66768" w:rsidP="00B667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proofErr w:type="spellStart"/>
            <w:r w:rsidRPr="00B6676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div.parent</w:t>
            </w:r>
            <w:proofErr w:type="spellEnd"/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{</w:t>
            </w:r>
          </w:p>
          <w:p w14:paraId="0761F185" w14:textId="77777777" w:rsidR="00B66768" w:rsidRPr="00B66768" w:rsidRDefault="00B66768" w:rsidP="00B667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    </w:t>
            </w:r>
            <w:r w:rsidRPr="00B667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width</w:t>
            </w: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: </w:t>
            </w:r>
            <w:proofErr w:type="gramStart"/>
            <w:r w:rsidRPr="00B667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100px</w:t>
            </w: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;</w:t>
            </w:r>
            <w:proofErr w:type="gramEnd"/>
          </w:p>
          <w:p w14:paraId="537B38E8" w14:textId="77777777" w:rsidR="00B66768" w:rsidRPr="00B66768" w:rsidRDefault="00B66768" w:rsidP="00B667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}</w:t>
            </w:r>
          </w:p>
          <w:p w14:paraId="394301F6" w14:textId="77777777" w:rsidR="00B66768" w:rsidRPr="00B66768" w:rsidRDefault="00B66768" w:rsidP="00B667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</w:p>
          <w:p w14:paraId="5AAF0080" w14:textId="77777777" w:rsidR="00B66768" w:rsidRPr="00B66768" w:rsidRDefault="00B66768" w:rsidP="00B667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proofErr w:type="spellStart"/>
            <w:r w:rsidRPr="00B6676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div.child</w:t>
            </w:r>
            <w:proofErr w:type="spellEnd"/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{</w:t>
            </w:r>
          </w:p>
          <w:p w14:paraId="06B308F1" w14:textId="77777777" w:rsidR="00B66768" w:rsidRPr="00B66768" w:rsidRDefault="00B66768" w:rsidP="00B667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proofErr w:type="gramStart"/>
            <w:r w:rsidRPr="00B667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color</w:t>
            </w: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:</w:t>
            </w:r>
            <w:r w:rsidRPr="00B667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blueviolet</w:t>
            </w:r>
            <w:proofErr w:type="spellEnd"/>
            <w:proofErr w:type="gramEnd"/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;</w:t>
            </w:r>
          </w:p>
          <w:p w14:paraId="1D6AC23F" w14:textId="77777777" w:rsidR="00B66768" w:rsidRPr="00B66768" w:rsidRDefault="00B66768" w:rsidP="00B667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    </w:t>
            </w:r>
            <w:r w:rsidRPr="00B667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width</w:t>
            </w: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: </w:t>
            </w:r>
            <w:proofErr w:type="gramStart"/>
            <w:r w:rsidRPr="00B667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50%</w:t>
            </w: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;</w:t>
            </w:r>
            <w:proofErr w:type="gramEnd"/>
          </w:p>
          <w:p w14:paraId="23AAA34F" w14:textId="77777777" w:rsidR="00B66768" w:rsidRPr="00B66768" w:rsidRDefault="00B66768" w:rsidP="00B667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B667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}</w:t>
            </w:r>
          </w:p>
          <w:p w14:paraId="51885163" w14:textId="55F6C493" w:rsidR="002B52F2" w:rsidRPr="002B52F2" w:rsidRDefault="002B52F2" w:rsidP="004667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</w:tbl>
    <w:p w14:paraId="2E92951A" w14:textId="1332BE76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4" w:name="_Toc169593778"/>
      <w:r w:rsidRPr="002B52F2">
        <w:rPr>
          <w:color w:val="44546A" w:themeColor="text2"/>
          <w:lang w:val="en"/>
        </w:rPr>
        <w:t>Pixel Width</w:t>
      </w:r>
      <w:bookmarkEnd w:id="4"/>
    </w:p>
    <w:p w14:paraId="486EC2EA" w14:textId="0C2A03B2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width of a div to 300px and observe its behavior when resizing the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B6E8EA7" w14:textId="77777777" w:rsidTr="003D1B8A">
        <w:tc>
          <w:tcPr>
            <w:tcW w:w="10042" w:type="dxa"/>
          </w:tcPr>
          <w:p w14:paraId="6818EAD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EF5CE1D" w14:textId="6ED44FB6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6F0F51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74F85DC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7732B25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6EF0E15D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&lt;title&gt;Pixel Width Exercise&lt;/title&gt;</w:t>
            </w:r>
          </w:p>
          <w:p w14:paraId="2A028F5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3F40EADF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87F3BB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4219E24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class="fixed-width"&gt;I have a fixed width of 300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px.&lt;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18BC7E5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2473FA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33ABA891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72D45EBD" w14:textId="77777777" w:rsidTr="003D1B8A">
        <w:tc>
          <w:tcPr>
            <w:tcW w:w="10042" w:type="dxa"/>
          </w:tcPr>
          <w:p w14:paraId="33969AA7" w14:textId="29B702B9" w:rsidR="002B52F2" w:rsidRPr="0023412B" w:rsidRDefault="002B52F2" w:rsidP="00DF30F1">
            <w:pPr>
              <w:pStyle w:val="Code0"/>
            </w:pPr>
          </w:p>
          <w:p w14:paraId="33B7D295" w14:textId="77777777" w:rsidR="002B52F2" w:rsidRPr="0023412B" w:rsidRDefault="002B52F2" w:rsidP="00DF30F1">
            <w:pPr>
              <w:pStyle w:val="Code0"/>
            </w:pPr>
            <w:r w:rsidRPr="0023412B">
              <w:lastRenderedPageBreak/>
              <w:t>.fixed-width {</w:t>
            </w:r>
          </w:p>
          <w:p w14:paraId="2E1676C5" w14:textId="10E613E6" w:rsidR="002B52F2" w:rsidRPr="0023412B" w:rsidRDefault="002B52F2" w:rsidP="00DF30F1">
            <w:pPr>
              <w:pStyle w:val="Code0"/>
            </w:pPr>
            <w:r w:rsidRPr="0023412B">
              <w:t xml:space="preserve">    </w:t>
            </w:r>
            <w:r w:rsidR="00B66768">
              <w:t>Width: 300px</w:t>
            </w:r>
          </w:p>
          <w:p w14:paraId="2ED738D6" w14:textId="77777777" w:rsidR="002B52F2" w:rsidRPr="0023412B" w:rsidRDefault="002B52F2" w:rsidP="00DF30F1">
            <w:pPr>
              <w:pStyle w:val="Code0"/>
            </w:pPr>
            <w:r w:rsidRPr="0023412B">
              <w:t>}</w:t>
            </w:r>
          </w:p>
          <w:p w14:paraId="3B637D8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4636DF5F" w14:textId="062006AE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5" w:name="_Toc169593779"/>
      <w:r w:rsidRPr="002B52F2">
        <w:rPr>
          <w:color w:val="44546A" w:themeColor="text2"/>
          <w:lang w:val="en"/>
        </w:rPr>
        <w:lastRenderedPageBreak/>
        <w:t>Pixel vs Percentage Width</w:t>
      </w:r>
      <w:bookmarkEnd w:id="5"/>
    </w:p>
    <w:p w14:paraId="42240B90" w14:textId="13D2BDFC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Create two </w:t>
      </w:r>
      <w:proofErr w:type="spell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divs</w:t>
      </w:r>
      <w:proofErr w:type="spell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, one with a width set in pixels and the other in percentages.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5874DD3" w14:textId="77777777" w:rsidTr="003D1B8A">
        <w:tc>
          <w:tcPr>
            <w:tcW w:w="10042" w:type="dxa"/>
          </w:tcPr>
          <w:p w14:paraId="07B711F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5383361" w14:textId="27AD8A54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2817C823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365AD8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EBEBA1B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5F68223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&lt;title&gt;Pixel vs Percentage Width Exercise&lt;/title&gt;</w:t>
            </w:r>
          </w:p>
          <w:p w14:paraId="6CEB5AD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C09F4E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45051E4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70686EC0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class="pixel-width"&gt;I have a fixed width of 300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px.&lt;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716DA279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class="percentage-width"&gt;I have a width of 50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%.&lt;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15FEFD5C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724A809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AA921E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122BC073" w14:textId="77777777" w:rsidTr="003D1B8A">
        <w:tc>
          <w:tcPr>
            <w:tcW w:w="10042" w:type="dxa"/>
          </w:tcPr>
          <w:p w14:paraId="08E83E88" w14:textId="6CF03451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31DFA69" w14:textId="77777777" w:rsidR="002B52F2" w:rsidRPr="0023412B" w:rsidRDefault="002B52F2" w:rsidP="00DF30F1">
            <w:pPr>
              <w:pStyle w:val="Code0"/>
            </w:pPr>
            <w:r w:rsidRPr="0023412B">
              <w:t>.pixel-width {</w:t>
            </w:r>
          </w:p>
          <w:p w14:paraId="201C5926" w14:textId="0478C1C3" w:rsidR="002B52F2" w:rsidRPr="0023412B" w:rsidRDefault="002B52F2" w:rsidP="00DF30F1">
            <w:pPr>
              <w:pStyle w:val="Code0"/>
            </w:pPr>
            <w:r w:rsidRPr="0023412B">
              <w:t xml:space="preserve">    </w:t>
            </w:r>
            <w:r w:rsidR="001E2574">
              <w:t>Width: 300px;</w:t>
            </w:r>
          </w:p>
          <w:p w14:paraId="7A94D9D2" w14:textId="77777777" w:rsidR="002B52F2" w:rsidRPr="0023412B" w:rsidRDefault="002B52F2" w:rsidP="00DF30F1">
            <w:pPr>
              <w:pStyle w:val="Code0"/>
            </w:pPr>
            <w:r w:rsidRPr="0023412B">
              <w:t>}</w:t>
            </w:r>
          </w:p>
          <w:p w14:paraId="3B755762" w14:textId="77777777" w:rsidR="002B52F2" w:rsidRPr="0023412B" w:rsidRDefault="002B52F2" w:rsidP="00DF30F1">
            <w:pPr>
              <w:pStyle w:val="Code0"/>
            </w:pPr>
          </w:p>
          <w:p w14:paraId="1FA61B74" w14:textId="77777777" w:rsidR="002B52F2" w:rsidRPr="0023412B" w:rsidRDefault="002B52F2" w:rsidP="00DF30F1">
            <w:pPr>
              <w:pStyle w:val="Code0"/>
            </w:pPr>
            <w:r w:rsidRPr="0023412B">
              <w:t>.percentage-width {</w:t>
            </w:r>
          </w:p>
          <w:p w14:paraId="4277E43E" w14:textId="28D6F86A" w:rsidR="002B52F2" w:rsidRPr="0023412B" w:rsidRDefault="002B52F2" w:rsidP="00DF30F1">
            <w:pPr>
              <w:pStyle w:val="Code0"/>
            </w:pPr>
            <w:r w:rsidRPr="0023412B">
              <w:t xml:space="preserve">    </w:t>
            </w:r>
            <w:r w:rsidR="001E2574">
              <w:t>Width: 50%;</w:t>
            </w:r>
          </w:p>
          <w:p w14:paraId="0C7BF3B8" w14:textId="77777777" w:rsidR="002B52F2" w:rsidRPr="0023412B" w:rsidRDefault="002B52F2" w:rsidP="00DF30F1">
            <w:pPr>
              <w:pStyle w:val="Code0"/>
            </w:pPr>
            <w:r w:rsidRPr="0023412B">
              <w:t>}</w:t>
            </w:r>
          </w:p>
          <w:p w14:paraId="42C1717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0BA3878B" w14:textId="0EF7F64E" w:rsidR="0023412B" w:rsidRPr="0023412B" w:rsidRDefault="00CF5BBF" w:rsidP="0023412B">
      <w:pPr>
        <w:pStyle w:val="Heading1"/>
        <w:ind w:left="360"/>
        <w:rPr>
          <w:color w:val="44546A" w:themeColor="text2"/>
          <w:lang w:val="en"/>
        </w:rPr>
      </w:pPr>
      <w:bookmarkStart w:id="6" w:name="_Toc169593780"/>
      <w:r w:rsidRPr="00CF5BBF">
        <w:rPr>
          <w:color w:val="44546A" w:themeColor="text2"/>
          <w:lang w:val="en"/>
        </w:rPr>
        <w:t>EM Units</w:t>
      </w:r>
      <w:bookmarkEnd w:id="6"/>
    </w:p>
    <w:p w14:paraId="1B939DEA" w14:textId="15ACFBF5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font-size of a parent div to 20px and a child div to 1.5em.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7368623" w14:textId="77777777" w:rsidTr="003D1B8A">
        <w:tc>
          <w:tcPr>
            <w:tcW w:w="10042" w:type="dxa"/>
          </w:tcPr>
          <w:p w14:paraId="02E8CE76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3845278F" w14:textId="762F9DD2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00B769C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2D23176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34C06032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3374052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&lt;title&gt;EM Units Exercise&lt;/title&gt;</w:t>
            </w:r>
          </w:p>
          <w:p w14:paraId="09AB61AF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ECF2C87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CEBE221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&lt;body&gt;</w:t>
            </w:r>
          </w:p>
          <w:p w14:paraId="404ED079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class="parent"&gt;</w:t>
            </w:r>
          </w:p>
          <w:p w14:paraId="2AA08C8C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 class="child"&gt;I am 1.5em of my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parent.&lt;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C3CA17C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6D0C0EF3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02A678B1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6ECD86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57B9A7F6" w14:textId="77777777" w:rsidTr="003D1B8A">
        <w:tc>
          <w:tcPr>
            <w:tcW w:w="10042" w:type="dxa"/>
          </w:tcPr>
          <w:p w14:paraId="453C7536" w14:textId="561401B5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B696CB0" w14:textId="77777777" w:rsidR="00CF5BBF" w:rsidRPr="0023412B" w:rsidRDefault="00CF5BBF" w:rsidP="00DF30F1">
            <w:pPr>
              <w:pStyle w:val="Code0"/>
            </w:pPr>
            <w:r w:rsidRPr="0023412B">
              <w:t>.parent {</w:t>
            </w:r>
          </w:p>
          <w:p w14:paraId="567B6E22" w14:textId="3A43BB1E" w:rsidR="00CF5BBF" w:rsidRPr="0023412B" w:rsidRDefault="00CF5BBF" w:rsidP="00DF30F1">
            <w:pPr>
              <w:pStyle w:val="Code0"/>
            </w:pPr>
            <w:r w:rsidRPr="0023412B">
              <w:t xml:space="preserve">    </w:t>
            </w:r>
            <w:r w:rsidR="001E2574">
              <w:t>font-size: 20px;</w:t>
            </w:r>
          </w:p>
          <w:p w14:paraId="583CF228" w14:textId="77777777" w:rsidR="00CF5BBF" w:rsidRPr="0023412B" w:rsidRDefault="00CF5BBF" w:rsidP="00DF30F1">
            <w:pPr>
              <w:pStyle w:val="Code0"/>
            </w:pPr>
            <w:r w:rsidRPr="0023412B">
              <w:t>}</w:t>
            </w:r>
          </w:p>
          <w:p w14:paraId="3522C046" w14:textId="77777777" w:rsidR="00CF5BBF" w:rsidRPr="0023412B" w:rsidRDefault="00CF5BBF" w:rsidP="00DF30F1">
            <w:pPr>
              <w:pStyle w:val="Code0"/>
            </w:pPr>
          </w:p>
          <w:p w14:paraId="11370BCF" w14:textId="77777777" w:rsidR="00CF5BBF" w:rsidRPr="0023412B" w:rsidRDefault="00CF5BBF" w:rsidP="00DF30F1">
            <w:pPr>
              <w:pStyle w:val="Code0"/>
            </w:pPr>
            <w:r w:rsidRPr="0023412B">
              <w:t>.child {</w:t>
            </w:r>
          </w:p>
          <w:p w14:paraId="07CCB787" w14:textId="4994C5E4" w:rsidR="00CF5BBF" w:rsidRPr="0023412B" w:rsidRDefault="00CF5BBF" w:rsidP="00DF30F1">
            <w:pPr>
              <w:pStyle w:val="Code0"/>
            </w:pPr>
            <w:r w:rsidRPr="0023412B">
              <w:t xml:space="preserve">    </w:t>
            </w:r>
            <w:r w:rsidR="001E2574">
              <w:t>font-size:</w:t>
            </w:r>
            <w:r w:rsidRPr="0023412B">
              <w:t xml:space="preserve"> 1.5em</w:t>
            </w:r>
          </w:p>
          <w:p w14:paraId="53A979C7" w14:textId="77777777" w:rsidR="00CF5BBF" w:rsidRPr="0023412B" w:rsidRDefault="00CF5BBF" w:rsidP="00DF30F1">
            <w:pPr>
              <w:pStyle w:val="Code0"/>
            </w:pPr>
            <w:r w:rsidRPr="0023412B">
              <w:t>}</w:t>
            </w:r>
          </w:p>
          <w:p w14:paraId="61C4D8AF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2FADB31E" w14:textId="1EA805B2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Change the parent </w:t>
      </w:r>
      <w:proofErr w:type="spell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div's</w:t>
      </w:r>
      <w:proofErr w:type="spell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font-size to 10px and observe the change in the child </w:t>
      </w:r>
      <w:proofErr w:type="spell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div's</w:t>
      </w:r>
      <w:proofErr w:type="spell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font-size.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2E8D134" w14:textId="77777777" w:rsidTr="003D1B8A">
        <w:tc>
          <w:tcPr>
            <w:tcW w:w="10042" w:type="dxa"/>
          </w:tcPr>
          <w:p w14:paraId="2633232A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2D8CE3D" w14:textId="2ABE60CC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2D21A93" w14:textId="3189B39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1526AD8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&lt;title&gt;EM Units Exercise&lt;/title&gt;</w:t>
            </w:r>
          </w:p>
          <w:p w14:paraId="31D9BA75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8D2FA1E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20D1FBAF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2B1378D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class="parent"&gt;</w:t>
            </w:r>
          </w:p>
          <w:p w14:paraId="53ACE0EE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 class="child"&gt;I am 1.5em of my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parent.&lt;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2A3DF9F5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26AAEA45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05EA30BD" w14:textId="77777777" w:rsidR="00CF5BBF" w:rsidRPr="0023412B" w:rsidRDefault="00CF5BBF" w:rsidP="00CF5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E5235DA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57F50A7" w14:textId="77777777" w:rsidTr="003D1B8A">
        <w:tc>
          <w:tcPr>
            <w:tcW w:w="10042" w:type="dxa"/>
          </w:tcPr>
          <w:p w14:paraId="05605501" w14:textId="58926760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BA9B7B1" w14:textId="6B789B49" w:rsidR="006F5A86" w:rsidRPr="0023412B" w:rsidRDefault="001E2574" w:rsidP="00DF30F1">
            <w:pPr>
              <w:pStyle w:val="Code0"/>
            </w:pPr>
            <w:r>
              <w:br/>
            </w:r>
            <w:r w:rsidR="006F5A86" w:rsidRPr="0023412B">
              <w:t>.parent {</w:t>
            </w:r>
          </w:p>
          <w:p w14:paraId="18F8E136" w14:textId="3D74A2DC" w:rsidR="006F5A86" w:rsidRPr="0023412B" w:rsidRDefault="006F5A86" w:rsidP="00DF30F1">
            <w:pPr>
              <w:pStyle w:val="Code0"/>
            </w:pPr>
            <w:r w:rsidRPr="0023412B">
              <w:t xml:space="preserve">    </w:t>
            </w:r>
            <w:r w:rsidR="001E2574">
              <w:t>font-size: 10px;</w:t>
            </w:r>
          </w:p>
          <w:p w14:paraId="1EE49B47" w14:textId="77777777" w:rsidR="006F5A86" w:rsidRPr="0023412B" w:rsidRDefault="006F5A86" w:rsidP="00DF30F1">
            <w:pPr>
              <w:pStyle w:val="Code0"/>
            </w:pPr>
            <w:r w:rsidRPr="0023412B">
              <w:t>}</w:t>
            </w:r>
          </w:p>
          <w:p w14:paraId="4325B149" w14:textId="77777777" w:rsidR="006F5A86" w:rsidRPr="0023412B" w:rsidRDefault="006F5A86" w:rsidP="00DF30F1">
            <w:pPr>
              <w:pStyle w:val="Code0"/>
            </w:pPr>
          </w:p>
          <w:p w14:paraId="180F03BB" w14:textId="77777777" w:rsidR="006F5A86" w:rsidRPr="0023412B" w:rsidRDefault="006F5A86" w:rsidP="00DF30F1">
            <w:pPr>
              <w:pStyle w:val="Code0"/>
            </w:pPr>
            <w:r w:rsidRPr="0023412B">
              <w:t>.child {</w:t>
            </w:r>
          </w:p>
          <w:p w14:paraId="130ED7FB" w14:textId="7FC06381" w:rsidR="006F5A86" w:rsidRPr="0023412B" w:rsidRDefault="006F5A86" w:rsidP="00DF30F1">
            <w:pPr>
              <w:pStyle w:val="Code0"/>
            </w:pPr>
            <w:r w:rsidRPr="0023412B">
              <w:t xml:space="preserve">    </w:t>
            </w:r>
            <w:r w:rsidR="001E2574">
              <w:t xml:space="preserve">font-size: </w:t>
            </w:r>
            <w:r w:rsidRPr="0023412B">
              <w:t>1.5em</w:t>
            </w:r>
            <w:r w:rsidR="001E2574">
              <w:t>;</w:t>
            </w:r>
          </w:p>
          <w:p w14:paraId="3B8070C1" w14:textId="77777777" w:rsidR="006F5A86" w:rsidRPr="0023412B" w:rsidRDefault="006F5A86" w:rsidP="00DF30F1">
            <w:pPr>
              <w:pStyle w:val="Code0"/>
            </w:pPr>
            <w:r w:rsidRPr="0023412B">
              <w:t>}</w:t>
            </w:r>
          </w:p>
          <w:p w14:paraId="08AE65A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1AEC7D0" w14:textId="482D7A70" w:rsidR="0023412B" w:rsidRPr="0023412B" w:rsidRDefault="006F5A86" w:rsidP="0023412B">
      <w:pPr>
        <w:pStyle w:val="Heading1"/>
        <w:ind w:left="360"/>
        <w:rPr>
          <w:color w:val="44546A" w:themeColor="text2"/>
          <w:lang w:val="en"/>
        </w:rPr>
      </w:pPr>
      <w:bookmarkStart w:id="7" w:name="_Toc169593781"/>
      <w:r w:rsidRPr="006F5A86">
        <w:rPr>
          <w:color w:val="44546A" w:themeColor="text2"/>
          <w:lang w:val="en"/>
        </w:rPr>
        <w:lastRenderedPageBreak/>
        <w:t>REM Units</w:t>
      </w:r>
      <w:bookmarkEnd w:id="7"/>
    </w:p>
    <w:p w14:paraId="19345234" w14:textId="2EEF43CC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root element's font-size to 16px and a div element's font-size to 2rem.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E0423B6" w14:textId="77777777" w:rsidTr="003D1B8A">
        <w:tc>
          <w:tcPr>
            <w:tcW w:w="10042" w:type="dxa"/>
          </w:tcPr>
          <w:p w14:paraId="32893B21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5AE3C2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847665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062EB35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8A3A56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90CC66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&lt;title&gt;REM Units Exercise&lt;/title&gt;</w:t>
            </w:r>
          </w:p>
          <w:p w14:paraId="0A24CF9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13C89B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4A7C9569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287CCC1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class="rem-size"&gt;I am 2rem.&lt;/div&gt;</w:t>
            </w:r>
          </w:p>
          <w:p w14:paraId="56AF4EBF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E6CE9E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2D8460C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5EEAF49" w14:textId="77777777" w:rsidTr="003D1B8A">
        <w:tc>
          <w:tcPr>
            <w:tcW w:w="10042" w:type="dxa"/>
          </w:tcPr>
          <w:p w14:paraId="3EF04D3E" w14:textId="0394B9ED" w:rsidR="006F5A86" w:rsidRPr="0023412B" w:rsidRDefault="006F5A86" w:rsidP="00DF30F1">
            <w:pPr>
              <w:pStyle w:val="Code0"/>
            </w:pPr>
          </w:p>
          <w:p w14:paraId="23D01DD0" w14:textId="77777777" w:rsidR="006F5A86" w:rsidRPr="0023412B" w:rsidRDefault="006F5A86" w:rsidP="00DF30F1">
            <w:pPr>
              <w:pStyle w:val="Code0"/>
            </w:pPr>
            <w:r w:rsidRPr="0023412B">
              <w:t>html {</w:t>
            </w:r>
          </w:p>
          <w:p w14:paraId="021489AF" w14:textId="4F4E0B5D" w:rsidR="006F5A86" w:rsidRPr="0023412B" w:rsidRDefault="006F5A86" w:rsidP="00DF30F1">
            <w:pPr>
              <w:pStyle w:val="Code0"/>
            </w:pPr>
            <w:r w:rsidRPr="0023412B">
              <w:t xml:space="preserve">    font-size</w:t>
            </w:r>
            <w:r w:rsidR="001E2574">
              <w:t>:</w:t>
            </w:r>
            <w:r w:rsidRPr="0023412B">
              <w:t xml:space="preserve"> 16px</w:t>
            </w:r>
            <w:r w:rsidR="001E2574">
              <w:t>;</w:t>
            </w:r>
          </w:p>
          <w:p w14:paraId="68F2BF3C" w14:textId="77777777" w:rsidR="006F5A86" w:rsidRPr="0023412B" w:rsidRDefault="006F5A86" w:rsidP="00DF30F1">
            <w:pPr>
              <w:pStyle w:val="Code0"/>
            </w:pPr>
            <w:r w:rsidRPr="0023412B">
              <w:t>}</w:t>
            </w:r>
          </w:p>
          <w:p w14:paraId="439F57A3" w14:textId="77777777" w:rsidR="006F5A86" w:rsidRPr="0023412B" w:rsidRDefault="006F5A86" w:rsidP="00DF30F1">
            <w:pPr>
              <w:pStyle w:val="Code0"/>
            </w:pPr>
          </w:p>
          <w:p w14:paraId="52F1D5D7" w14:textId="77777777" w:rsidR="006F5A86" w:rsidRPr="0023412B" w:rsidRDefault="006F5A86" w:rsidP="00DF30F1">
            <w:pPr>
              <w:pStyle w:val="Code0"/>
            </w:pPr>
            <w:r w:rsidRPr="0023412B">
              <w:t>.rem-size {</w:t>
            </w:r>
          </w:p>
          <w:p w14:paraId="22A579D7" w14:textId="37680B9D" w:rsidR="006F5A86" w:rsidRPr="0023412B" w:rsidRDefault="006F5A86" w:rsidP="00DF30F1">
            <w:pPr>
              <w:pStyle w:val="Code0"/>
            </w:pPr>
            <w:r w:rsidRPr="0023412B">
              <w:t xml:space="preserve">   </w:t>
            </w:r>
            <w:r w:rsidR="001E2574">
              <w:t xml:space="preserve"> </w:t>
            </w:r>
            <w:r w:rsidRPr="0023412B">
              <w:t>font-size</w:t>
            </w:r>
            <w:r w:rsidR="001E2574">
              <w:t xml:space="preserve">: </w:t>
            </w:r>
            <w:r w:rsidRPr="0023412B">
              <w:t>2rem</w:t>
            </w:r>
            <w:r w:rsidR="001E2574">
              <w:t>;</w:t>
            </w:r>
          </w:p>
          <w:p w14:paraId="413FF3B0" w14:textId="77777777" w:rsidR="006F5A86" w:rsidRPr="0023412B" w:rsidRDefault="006F5A86" w:rsidP="00DF30F1">
            <w:pPr>
              <w:pStyle w:val="Code0"/>
            </w:pPr>
            <w:r w:rsidRPr="0023412B">
              <w:t>}</w:t>
            </w:r>
          </w:p>
          <w:p w14:paraId="1FDABF6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B7EA11D" w14:textId="2C08C38D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Change the root element's font-size to 20px and observe the change in the div element's font-size.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557BFE1" w14:textId="77777777" w:rsidTr="003D1B8A">
        <w:tc>
          <w:tcPr>
            <w:tcW w:w="10042" w:type="dxa"/>
          </w:tcPr>
          <w:p w14:paraId="13C74409" w14:textId="77777777" w:rsidR="006F5A86" w:rsidRPr="0023412B" w:rsidRDefault="0023412B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4"/>
                <w:szCs w:val="24"/>
                <w:lang w:val="en-US"/>
              </w:rPr>
              <w:br w:type="page"/>
            </w:r>
            <w:r w:rsidR="006F5A86"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E89DBFA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9C8FB0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E53C8D5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F4C8C8A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6B858F5" w14:textId="2CB376BF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</w:t>
            </w:r>
            <w:r>
              <w:t xml:space="preserve"> </w:t>
            </w:r>
            <w:r w:rsidRPr="006F5A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REM Units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Exercise&lt;/title&gt;</w:t>
            </w:r>
          </w:p>
          <w:p w14:paraId="29398C2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FC2127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34AA9A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25B70BE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class="rem-size"&gt;I am 2rem.&lt;/div&gt;</w:t>
            </w:r>
          </w:p>
          <w:p w14:paraId="5900F347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481C4DC" w14:textId="77777777" w:rsidR="006F5A86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2A30F7C" w14:textId="77777777" w:rsidR="001E2574" w:rsidRDefault="001E2574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29CD3C2D" w14:textId="57ACBEAD" w:rsidR="001E2574" w:rsidRDefault="001E2574" w:rsidP="00DF30F1">
            <w:pPr>
              <w:pStyle w:val="Code0"/>
            </w:pPr>
            <w:r>
              <w:br/>
              <w:t>html {</w:t>
            </w:r>
          </w:p>
          <w:p w14:paraId="2BC5A08B" w14:textId="6E577806" w:rsidR="001E2574" w:rsidRPr="0023412B" w:rsidRDefault="001E2574" w:rsidP="00DF30F1">
            <w:pPr>
              <w:pStyle w:val="Code0"/>
            </w:pPr>
            <w:r>
              <w:t xml:space="preserve">     font-size: 2rem;</w:t>
            </w:r>
            <w:r>
              <w:br/>
              <w:t>}</w:t>
            </w:r>
          </w:p>
          <w:p w14:paraId="46786F6F" w14:textId="5169EC22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AA36F2D" w14:textId="5C54C5E2" w:rsidR="0023412B" w:rsidRPr="0023412B" w:rsidRDefault="006F5A86" w:rsidP="0023412B">
      <w:pPr>
        <w:pStyle w:val="Heading1"/>
        <w:ind w:left="360"/>
        <w:rPr>
          <w:color w:val="44546A" w:themeColor="text2"/>
          <w:lang w:val="en"/>
        </w:rPr>
      </w:pPr>
      <w:bookmarkStart w:id="8" w:name="_Toc169593782"/>
      <w:r w:rsidRPr="006F5A86">
        <w:rPr>
          <w:color w:val="44546A" w:themeColor="text2"/>
          <w:lang w:val="en"/>
        </w:rPr>
        <w:lastRenderedPageBreak/>
        <w:t>Specificity</w:t>
      </w:r>
      <w:bookmarkEnd w:id="8"/>
    </w:p>
    <w:p w14:paraId="2AECE86A" w14:textId="6ED1F709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Use a class and a </w:t>
      </w:r>
      <w:proofErr w:type="gram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type</w:t>
      </w:r>
      <w:proofErr w:type="gram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selector on the same element and see which style is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D63B7A1" w14:textId="77777777" w:rsidTr="003D1B8A">
        <w:tc>
          <w:tcPr>
            <w:tcW w:w="10042" w:type="dxa"/>
          </w:tcPr>
          <w:p w14:paraId="5B9936F5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FDE299A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28EEAF32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7C3D81E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F46F7A0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0969136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&lt;title&gt;Specificity Exercise&lt;/title&gt;</w:t>
            </w:r>
          </w:p>
          <w:p w14:paraId="6B4DA785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D209088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05556496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800844B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class="highlight"&gt;This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paragraph.&lt;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06DFF4C3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8BD833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742653A4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15B55C72" w14:textId="77777777" w:rsidTr="003D1B8A">
        <w:tc>
          <w:tcPr>
            <w:tcW w:w="10042" w:type="dxa"/>
          </w:tcPr>
          <w:p w14:paraId="7C819D56" w14:textId="66AA410E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37DEE7D" w14:textId="77777777" w:rsidR="006F5A86" w:rsidRPr="0023412B" w:rsidRDefault="006F5A86" w:rsidP="00DF30F1">
            <w:pPr>
              <w:pStyle w:val="Code0"/>
            </w:pPr>
            <w:r w:rsidRPr="0023412B">
              <w:t>p {</w:t>
            </w:r>
          </w:p>
          <w:p w14:paraId="6132F79E" w14:textId="440BAC47" w:rsidR="006F5A86" w:rsidRPr="0023412B" w:rsidRDefault="006F5A86" w:rsidP="00DF30F1">
            <w:pPr>
              <w:pStyle w:val="Code0"/>
            </w:pPr>
            <w:r w:rsidRPr="0023412B">
              <w:t xml:space="preserve">    </w:t>
            </w:r>
            <w:r w:rsidR="00536895">
              <w:t>background-color: green;</w:t>
            </w:r>
          </w:p>
          <w:p w14:paraId="7B5249CD" w14:textId="77777777" w:rsidR="006F5A86" w:rsidRPr="0023412B" w:rsidRDefault="006F5A86" w:rsidP="00DF30F1">
            <w:pPr>
              <w:pStyle w:val="Code0"/>
            </w:pPr>
            <w:r w:rsidRPr="0023412B">
              <w:t>}</w:t>
            </w:r>
          </w:p>
          <w:p w14:paraId="1EE642C6" w14:textId="77777777" w:rsidR="006F5A86" w:rsidRPr="0023412B" w:rsidRDefault="006F5A86" w:rsidP="00DF30F1">
            <w:pPr>
              <w:pStyle w:val="Code0"/>
            </w:pPr>
          </w:p>
          <w:p w14:paraId="029C5ECE" w14:textId="77777777" w:rsidR="006F5A86" w:rsidRPr="0023412B" w:rsidRDefault="006F5A86" w:rsidP="00DF30F1">
            <w:pPr>
              <w:pStyle w:val="Code0"/>
            </w:pPr>
            <w:r w:rsidRPr="0023412B">
              <w:t>.highlight {</w:t>
            </w:r>
          </w:p>
          <w:p w14:paraId="43EDB324" w14:textId="1FA71801" w:rsidR="006F5A86" w:rsidRPr="0023412B" w:rsidRDefault="006F5A86" w:rsidP="00DF30F1">
            <w:pPr>
              <w:pStyle w:val="Code0"/>
            </w:pPr>
            <w:r w:rsidRPr="0023412B">
              <w:t xml:space="preserve">    </w:t>
            </w:r>
            <w:r w:rsidR="00536895">
              <w:t>Background-color: red;</w:t>
            </w:r>
          </w:p>
          <w:p w14:paraId="10FE4FAA" w14:textId="77777777" w:rsidR="006F5A86" w:rsidRPr="0023412B" w:rsidRDefault="006F5A86" w:rsidP="00DF30F1">
            <w:pPr>
              <w:pStyle w:val="Code0"/>
            </w:pPr>
            <w:r w:rsidRPr="0023412B">
              <w:t>}</w:t>
            </w:r>
          </w:p>
          <w:p w14:paraId="7588A1D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63274F1" w14:textId="77777777" w:rsidR="00AD5A38" w:rsidRPr="002B52F2" w:rsidRDefault="00AD5A38" w:rsidP="00AD5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Apply both a class and an ID selector to the same element and see which style takes precedence.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AD5A38" w14:paraId="1C0EFF5A" w14:textId="77777777" w:rsidTr="00883608">
        <w:tc>
          <w:tcPr>
            <w:tcW w:w="10042" w:type="dxa"/>
          </w:tcPr>
          <w:p w14:paraId="48BD09A2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7275BA7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BF3DA4D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50AA480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745584E2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FD7CFC2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&lt;title&gt;Specificity Exercise&lt;/title&gt;</w:t>
            </w:r>
          </w:p>
          <w:p w14:paraId="654A107A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656711B4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E1F0A1F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7D41809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 id="unique" class="highlight"&gt;This is a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paragraph.&lt;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/p&gt;</w:t>
            </w:r>
          </w:p>
          <w:p w14:paraId="2EAAE3C4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6CF0AF84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88A4892" w14:textId="77777777" w:rsidR="00AD5A38" w:rsidRDefault="00AD5A38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AD5A38" w14:paraId="05504D71" w14:textId="77777777" w:rsidTr="00883608">
        <w:tc>
          <w:tcPr>
            <w:tcW w:w="10042" w:type="dxa"/>
          </w:tcPr>
          <w:p w14:paraId="3668FAFD" w14:textId="77777777" w:rsidR="00AD5A38" w:rsidRPr="0023412B" w:rsidRDefault="00AD5A38" w:rsidP="00DF30F1">
            <w:pPr>
              <w:pStyle w:val="Code0"/>
            </w:pPr>
            <w:r w:rsidRPr="0023412B">
              <w:t>#unique {</w:t>
            </w:r>
          </w:p>
          <w:p w14:paraId="74717F0B" w14:textId="7F0C0890" w:rsidR="00AD5A38" w:rsidRPr="0023412B" w:rsidRDefault="00AD5A38" w:rsidP="00DF30F1">
            <w:pPr>
              <w:pStyle w:val="Code0"/>
            </w:pPr>
            <w:r w:rsidRPr="0023412B">
              <w:lastRenderedPageBreak/>
              <w:t xml:space="preserve">    </w:t>
            </w:r>
            <w:r w:rsidR="00536895">
              <w:t>color: green;</w:t>
            </w:r>
          </w:p>
          <w:p w14:paraId="4123BF9C" w14:textId="77777777" w:rsidR="00AD5A38" w:rsidRPr="0023412B" w:rsidRDefault="00AD5A38" w:rsidP="00DF30F1">
            <w:pPr>
              <w:pStyle w:val="Code0"/>
            </w:pPr>
            <w:r w:rsidRPr="0023412B">
              <w:t>}</w:t>
            </w:r>
          </w:p>
          <w:p w14:paraId="137A8BD5" w14:textId="77777777" w:rsidR="00AD5A38" w:rsidRPr="0023412B" w:rsidRDefault="00AD5A38" w:rsidP="0088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F531AC8" w14:textId="77777777" w:rsidR="00AD5A38" w:rsidRPr="0023412B" w:rsidRDefault="00AD5A38" w:rsidP="00DF30F1">
            <w:pPr>
              <w:pStyle w:val="Code0"/>
            </w:pPr>
            <w:r w:rsidRPr="0023412B">
              <w:t>.highlight {</w:t>
            </w:r>
          </w:p>
          <w:p w14:paraId="12375189" w14:textId="18D2B451" w:rsidR="00AD5A38" w:rsidRPr="0023412B" w:rsidRDefault="00AD5A38" w:rsidP="00DF30F1">
            <w:pPr>
              <w:pStyle w:val="Code0"/>
            </w:pPr>
            <w:r w:rsidRPr="0023412B">
              <w:t xml:space="preserve">    </w:t>
            </w:r>
            <w:r w:rsidR="00536895">
              <w:t>color: red;</w:t>
            </w:r>
          </w:p>
          <w:p w14:paraId="6F3FB74E" w14:textId="77777777" w:rsidR="00AD5A38" w:rsidRPr="0023412B" w:rsidRDefault="00AD5A38" w:rsidP="00DF30F1">
            <w:pPr>
              <w:pStyle w:val="Code0"/>
            </w:pPr>
            <w:r w:rsidRPr="0023412B">
              <w:t>}</w:t>
            </w:r>
          </w:p>
          <w:p w14:paraId="7A681090" w14:textId="77777777" w:rsidR="00AD5A38" w:rsidRDefault="00AD5A38" w:rsidP="008836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A326553" w14:textId="59DB1919" w:rsidR="0023412B" w:rsidRPr="0023412B" w:rsidRDefault="006F5A86" w:rsidP="0023412B">
      <w:pPr>
        <w:pStyle w:val="Heading1"/>
        <w:ind w:left="360"/>
        <w:rPr>
          <w:color w:val="44546A" w:themeColor="text2"/>
          <w:lang w:val="en"/>
        </w:rPr>
      </w:pPr>
      <w:bookmarkStart w:id="9" w:name="_Toc169593783"/>
      <w:r w:rsidRPr="006F5A86">
        <w:rPr>
          <w:color w:val="44546A" w:themeColor="text2"/>
          <w:lang w:val="en"/>
        </w:rPr>
        <w:lastRenderedPageBreak/>
        <w:t>ID Selector</w:t>
      </w:r>
      <w:bookmarkEnd w:id="9"/>
    </w:p>
    <w:p w14:paraId="7A6617B0" w14:textId="67D44F77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Style elements with unique IDs.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DA4FA60" w14:textId="77777777" w:rsidTr="003D1B8A">
        <w:tc>
          <w:tcPr>
            <w:tcW w:w="10042" w:type="dxa"/>
          </w:tcPr>
          <w:p w14:paraId="7F4191E8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1876473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2254A4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BA01A21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81739A3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E0AC6ED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&lt;title&gt;ID Selector Exercise&lt;/title&gt;</w:t>
            </w:r>
          </w:p>
          <w:p w14:paraId="7E7E7272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53F98576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2681D80F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5E4A8945" w14:textId="77777777" w:rsidR="006F5A86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id="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unique-element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"&gt;Unique Element&lt;/div&gt;</w:t>
            </w:r>
          </w:p>
          <w:p w14:paraId="2D8B6EC7" w14:textId="4F3DF698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</w:t>
            </w: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&lt;div&gt;Element&lt;/div&gt;</w:t>
            </w:r>
          </w:p>
          <w:p w14:paraId="189BD6C8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6C810364" w14:textId="77777777" w:rsidR="006F5A86" w:rsidRPr="0023412B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4392D50B" w14:textId="17B713F5" w:rsidR="00536895" w:rsidRDefault="006F5A86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150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  <w:r w:rsidR="00536895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br/>
            </w:r>
            <w:r w:rsidR="00536895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br/>
            </w:r>
            <w:r w:rsidR="00536895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150"/>
              </w:rPr>
              <w:t>#</w:t>
            </w:r>
            <w:proofErr w:type="gramStart"/>
            <w:r w:rsidR="00536895"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unique-element</w:t>
            </w:r>
            <w:proofErr w:type="gramEnd"/>
            <w:r w:rsidR="00536895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150"/>
              </w:rPr>
              <w:t xml:space="preserve"> {</w:t>
            </w:r>
          </w:p>
          <w:p w14:paraId="78CF2CA6" w14:textId="589464A0" w:rsidR="00536895" w:rsidRDefault="00536895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150"/>
              </w:rPr>
            </w:pP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150"/>
              </w:rPr>
              <w:t xml:space="preserve">      font-weight: </w:t>
            </w:r>
            <w:proofErr w:type="gramStart"/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150"/>
              </w:rPr>
              <w:t>bold;</w:t>
            </w:r>
            <w:proofErr w:type="gramEnd"/>
          </w:p>
          <w:p w14:paraId="2C6BFFAD" w14:textId="7303EE05" w:rsidR="006F5A86" w:rsidRPr="00536895" w:rsidRDefault="00536895" w:rsidP="006F5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150"/>
              </w:rPr>
            </w:pP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150"/>
              </w:rPr>
              <w:t>}</w:t>
            </w:r>
          </w:p>
          <w:p w14:paraId="57B3893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E42E359" w14:textId="30678DAE" w:rsidR="0023412B" w:rsidRPr="0023412B" w:rsidRDefault="00224C86" w:rsidP="0023412B">
      <w:pPr>
        <w:pStyle w:val="Heading1"/>
        <w:ind w:left="360"/>
        <w:rPr>
          <w:color w:val="44546A" w:themeColor="text2"/>
          <w:lang w:val="en"/>
        </w:rPr>
      </w:pPr>
      <w:bookmarkStart w:id="10" w:name="_Toc169593784"/>
      <w:r w:rsidRPr="00224C86">
        <w:rPr>
          <w:color w:val="44546A" w:themeColor="text2"/>
          <w:lang w:val="en"/>
        </w:rPr>
        <w:t>Attribute Selector</w:t>
      </w:r>
      <w:bookmarkEnd w:id="10"/>
    </w:p>
    <w:p w14:paraId="71D4B20D" w14:textId="7D411A43" w:rsidR="0023412B" w:rsidRPr="00224C86" w:rsidRDefault="0023412B" w:rsidP="00224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Style input elements based on their </w:t>
      </w:r>
      <w:proofErr w:type="gram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type</w:t>
      </w:r>
      <w:proofErr w:type="gram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9E904D1" w14:textId="77777777" w:rsidTr="003D1B8A">
        <w:tc>
          <w:tcPr>
            <w:tcW w:w="10042" w:type="dxa"/>
          </w:tcPr>
          <w:p w14:paraId="7BEAE6ED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DAA14C5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&lt;html&gt;</w:t>
            </w:r>
          </w:p>
          <w:p w14:paraId="00EBC162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F666ACC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71BF5AB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16AC732C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&lt;title&gt;Attribute Selector Exercise&lt;/title&gt;</w:t>
            </w:r>
          </w:p>
          <w:p w14:paraId="70CB0E7C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38F7B165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15D3D65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1090D07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&lt;input type="text" placeholder="Text input"&gt;</w:t>
            </w:r>
          </w:p>
          <w:p w14:paraId="1345AE5F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&lt;input type="submit" value="Submit"&gt;</w:t>
            </w:r>
          </w:p>
          <w:p w14:paraId="733F2A68" w14:textId="77777777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ADDAE73" w14:textId="77777777" w:rsid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24C86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07BF88A0" w14:textId="7E2513FC" w:rsidR="00224C86" w:rsidRPr="00224C86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  <w:tr w:rsidR="0023412B" w14:paraId="25128D48" w14:textId="77777777" w:rsidTr="003D1B8A">
        <w:tc>
          <w:tcPr>
            <w:tcW w:w="10042" w:type="dxa"/>
          </w:tcPr>
          <w:p w14:paraId="395A1899" w14:textId="2C8EA821" w:rsidR="00224C86" w:rsidRDefault="00224C86" w:rsidP="00DF30F1">
            <w:pPr>
              <w:pStyle w:val="Code0"/>
            </w:pPr>
          </w:p>
          <w:p w14:paraId="6A53BC42" w14:textId="77777777" w:rsidR="00DF30F1" w:rsidRDefault="00DF30F1" w:rsidP="00DF30F1">
            <w:pPr>
              <w:pStyle w:val="Code0"/>
            </w:pPr>
          </w:p>
          <w:p w14:paraId="66436EDC" w14:textId="77777777" w:rsidR="00DF30F1" w:rsidRPr="0023412B" w:rsidRDefault="00DF30F1" w:rsidP="00DF30F1">
            <w:pPr>
              <w:pStyle w:val="Code0"/>
            </w:pPr>
          </w:p>
          <w:p w14:paraId="506E7D06" w14:textId="77777777" w:rsidR="00224C86" w:rsidRPr="0023412B" w:rsidRDefault="00224C86" w:rsidP="00DF30F1">
            <w:pPr>
              <w:pStyle w:val="Code0"/>
            </w:pPr>
            <w:r w:rsidRPr="0023412B">
              <w:t>input[type="text"] {</w:t>
            </w:r>
          </w:p>
          <w:p w14:paraId="39BF280C" w14:textId="483228A5" w:rsidR="00224C86" w:rsidRPr="0023412B" w:rsidRDefault="00224C86" w:rsidP="00DF30F1">
            <w:pPr>
              <w:pStyle w:val="Code0"/>
            </w:pPr>
            <w:r w:rsidRPr="0023412B">
              <w:t xml:space="preserve">    </w:t>
            </w:r>
            <w:r w:rsidR="00536895">
              <w:t>font-size: 16px;</w:t>
            </w:r>
          </w:p>
          <w:p w14:paraId="7570182B" w14:textId="77777777" w:rsidR="00224C86" w:rsidRPr="0023412B" w:rsidRDefault="00224C86" w:rsidP="00DF30F1">
            <w:pPr>
              <w:pStyle w:val="Code0"/>
            </w:pPr>
            <w:r w:rsidRPr="0023412B">
              <w:t>}</w:t>
            </w:r>
          </w:p>
          <w:p w14:paraId="685C1238" w14:textId="77777777" w:rsidR="00224C86" w:rsidRPr="0023412B" w:rsidRDefault="00224C86" w:rsidP="00DF30F1">
            <w:pPr>
              <w:pStyle w:val="Code0"/>
            </w:pPr>
          </w:p>
          <w:p w14:paraId="2F33DE10" w14:textId="77777777" w:rsidR="00224C86" w:rsidRPr="0023412B" w:rsidRDefault="00224C86" w:rsidP="00DF30F1">
            <w:pPr>
              <w:pStyle w:val="Code0"/>
            </w:pPr>
            <w:r w:rsidRPr="0023412B">
              <w:t>input[type="submit"] {</w:t>
            </w:r>
          </w:p>
          <w:p w14:paraId="73DADEFB" w14:textId="6E509725" w:rsidR="00224C86" w:rsidRPr="0023412B" w:rsidRDefault="00224C86" w:rsidP="00DF30F1">
            <w:pPr>
              <w:pStyle w:val="Code0"/>
            </w:pPr>
            <w:r w:rsidRPr="0023412B">
              <w:t xml:space="preserve">    </w:t>
            </w:r>
            <w:r w:rsidR="00536895">
              <w:t>font-size: 18px;</w:t>
            </w:r>
          </w:p>
          <w:p w14:paraId="2EA934DA" w14:textId="77777777" w:rsidR="00224C86" w:rsidRPr="0023412B" w:rsidRDefault="00224C86" w:rsidP="00DF30F1">
            <w:pPr>
              <w:pStyle w:val="Code0"/>
            </w:pPr>
            <w:r w:rsidRPr="0023412B">
              <w:t>}</w:t>
            </w:r>
          </w:p>
          <w:p w14:paraId="5B6AA396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356562E" w14:textId="796C604A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Change the text color of links with a specific </w:t>
      </w:r>
      <w:proofErr w:type="spell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href</w:t>
      </w:r>
      <w:proofErr w:type="spell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F5BA6C8" w14:textId="77777777" w:rsidTr="003D1B8A">
        <w:tc>
          <w:tcPr>
            <w:tcW w:w="10042" w:type="dxa"/>
          </w:tcPr>
          <w:p w14:paraId="44D9FAE1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97A6AB1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85C0A26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2DFE4BC4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FAD70A1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BC67C7A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&lt;title&gt;Attribute Selector Exercise&lt;/title&gt;</w:t>
            </w:r>
          </w:p>
          <w:p w14:paraId="58A1F955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58E727BD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6EC7326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280A4B74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&lt;a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="https://example.com"&gt;Example Link&lt;/a&gt;</w:t>
            </w:r>
          </w:p>
          <w:p w14:paraId="2DFD6208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&lt;a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="https://another.com"&gt;Another Link&lt;/a&gt;</w:t>
            </w:r>
          </w:p>
          <w:p w14:paraId="6CA68BEB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4C52AD5B" w14:textId="77777777" w:rsidR="00224C86" w:rsidRPr="0023412B" w:rsidRDefault="00224C86" w:rsidP="00224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2CDAC24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3BF2450B" w14:textId="77777777" w:rsidTr="003D1B8A">
        <w:tc>
          <w:tcPr>
            <w:tcW w:w="10042" w:type="dxa"/>
          </w:tcPr>
          <w:p w14:paraId="65CDA979" w14:textId="77D4BEFF" w:rsidR="00224C86" w:rsidRPr="0023412B" w:rsidRDefault="00224C86" w:rsidP="00DF30F1">
            <w:pPr>
              <w:pStyle w:val="Code0"/>
            </w:pPr>
          </w:p>
          <w:p w14:paraId="1DEB637F" w14:textId="77777777" w:rsidR="00224C86" w:rsidRPr="0023412B" w:rsidRDefault="00224C86" w:rsidP="00DF30F1">
            <w:pPr>
              <w:pStyle w:val="Code0"/>
            </w:pPr>
            <w:r w:rsidRPr="0023412B">
              <w:t>a[</w:t>
            </w:r>
            <w:proofErr w:type="spellStart"/>
            <w:r w:rsidRPr="0023412B">
              <w:t>href</w:t>
            </w:r>
            <w:proofErr w:type="spellEnd"/>
            <w:r w:rsidRPr="0023412B">
              <w:t>="https://example.com"] {</w:t>
            </w:r>
          </w:p>
          <w:p w14:paraId="6A54BF20" w14:textId="0D726F77" w:rsidR="00224C86" w:rsidRPr="0023412B" w:rsidRDefault="00224C86" w:rsidP="00DF30F1">
            <w:pPr>
              <w:pStyle w:val="Code0"/>
            </w:pPr>
            <w:r w:rsidRPr="0023412B">
              <w:t xml:space="preserve">    </w:t>
            </w:r>
            <w:r>
              <w:t xml:space="preserve"> </w:t>
            </w:r>
            <w:r w:rsidR="00536895">
              <w:t>color: red;</w:t>
            </w:r>
          </w:p>
          <w:p w14:paraId="5A1A3F11" w14:textId="1E44C6E3" w:rsidR="0023412B" w:rsidRPr="00224C86" w:rsidRDefault="00224C86" w:rsidP="00DF30F1">
            <w:pPr>
              <w:pStyle w:val="Code0"/>
            </w:pPr>
            <w:r w:rsidRPr="0023412B">
              <w:t>}</w:t>
            </w:r>
          </w:p>
        </w:tc>
      </w:tr>
    </w:tbl>
    <w:p w14:paraId="6443A2E7" w14:textId="09A86C8E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1" w:name="_Toc169593785"/>
      <w:r w:rsidRPr="0003286C">
        <w:rPr>
          <w:color w:val="44546A" w:themeColor="text2"/>
          <w:lang w:val="en"/>
        </w:rPr>
        <w:t>Universal Selector</w:t>
      </w:r>
      <w:bookmarkEnd w:id="11"/>
    </w:p>
    <w:p w14:paraId="11CD68FD" w14:textId="4DB6E9D3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the universal selector to set a default margin and padding for all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4B96E111" w14:textId="77777777" w:rsidTr="003D1B8A">
        <w:tc>
          <w:tcPr>
            <w:tcW w:w="10042" w:type="dxa"/>
          </w:tcPr>
          <w:p w14:paraId="123188E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15D9AD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4F095E2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356CEAC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2E77EFD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A390E9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&lt;title&gt;Universal Selector Exercise&lt;/title&gt;</w:t>
            </w:r>
          </w:p>
          <w:p w14:paraId="09F221A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2902F41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15AF51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978576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&lt;div&gt;Content with default margin and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padding.&lt;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28BEF11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403439A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74B375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5631D88E" w14:textId="77777777" w:rsidTr="003D1B8A">
        <w:tc>
          <w:tcPr>
            <w:tcW w:w="10042" w:type="dxa"/>
          </w:tcPr>
          <w:p w14:paraId="2CF5FCC1" w14:textId="37B021A4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3EE4ECD" w14:textId="77777777" w:rsidR="0003286C" w:rsidRPr="0023412B" w:rsidRDefault="0003286C" w:rsidP="00DF30F1">
            <w:pPr>
              <w:pStyle w:val="Code0"/>
            </w:pPr>
            <w:r w:rsidRPr="0023412B">
              <w:t>* {</w:t>
            </w:r>
          </w:p>
          <w:p w14:paraId="185214BF" w14:textId="1AA254A3" w:rsidR="0003286C" w:rsidRPr="0023412B" w:rsidRDefault="0003286C" w:rsidP="00DF30F1">
            <w:pPr>
              <w:pStyle w:val="Code0"/>
            </w:pPr>
            <w:r w:rsidRPr="0023412B">
              <w:t xml:space="preserve">    </w:t>
            </w:r>
            <w:r>
              <w:t xml:space="preserve"> </w:t>
            </w:r>
            <w:r w:rsidR="00536895">
              <w:t>margin: 100px</w:t>
            </w:r>
            <w:r w:rsidR="00536895">
              <w:br/>
              <w:t xml:space="preserve">     padding: 100px</w:t>
            </w:r>
          </w:p>
          <w:p w14:paraId="1FF2AA0C" w14:textId="77777777" w:rsidR="0003286C" w:rsidRPr="0023412B" w:rsidRDefault="0003286C" w:rsidP="00DF30F1">
            <w:pPr>
              <w:pStyle w:val="Code0"/>
            </w:pPr>
            <w:r w:rsidRPr="0023412B">
              <w:t>}</w:t>
            </w:r>
          </w:p>
          <w:p w14:paraId="7645288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452ACB15" w14:textId="7D350FB3" w:rsidR="0023412B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the universal selector to set a default font-family and color for all elements.</w:t>
      </w:r>
    </w:p>
    <w:p w14:paraId="42A0D918" w14:textId="77777777" w:rsidR="00536895" w:rsidRDefault="00536895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E86CDDC" w14:textId="77777777" w:rsidTr="003D1B8A">
        <w:tc>
          <w:tcPr>
            <w:tcW w:w="10042" w:type="dxa"/>
          </w:tcPr>
          <w:p w14:paraId="67661146" w14:textId="77777777" w:rsidR="00536895" w:rsidRDefault="00536895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EE21410" w14:textId="246DE2BF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6228748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450AC97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45D60A8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&lt;title&gt;Universal Selector Exercise&lt;/title&gt;</w:t>
            </w:r>
          </w:p>
          <w:p w14:paraId="3F5DAF8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822F45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400510A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1D5C254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&lt;div&gt;Content with default font and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color.&lt;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730F6D2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31DC941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79B98DE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779D712A" w14:textId="77777777" w:rsidTr="003D1B8A">
        <w:tc>
          <w:tcPr>
            <w:tcW w:w="10042" w:type="dxa"/>
          </w:tcPr>
          <w:p w14:paraId="07F872F4" w14:textId="3D7284A8" w:rsidR="00536895" w:rsidRDefault="00536895" w:rsidP="00DF30F1">
            <w:pPr>
              <w:pStyle w:val="Code0"/>
            </w:pPr>
            <w:r>
              <w:t>* {</w:t>
            </w:r>
          </w:p>
          <w:p w14:paraId="06C3982A" w14:textId="5811C9AB" w:rsidR="00536895" w:rsidRDefault="00536895" w:rsidP="00DF30F1">
            <w:pPr>
              <w:pStyle w:val="Code0"/>
            </w:pPr>
            <w:r>
              <w:t>font-family: ariel;</w:t>
            </w:r>
            <w:r>
              <w:br/>
              <w:t>color: red;</w:t>
            </w:r>
          </w:p>
          <w:p w14:paraId="74944810" w14:textId="6DAC59A8" w:rsidR="0023412B" w:rsidRPr="00536895" w:rsidRDefault="00536895" w:rsidP="00DF30F1">
            <w:pPr>
              <w:pStyle w:val="Code0"/>
            </w:pPr>
            <w:r>
              <w:t>}</w:t>
            </w:r>
            <w:r w:rsidRPr="00536895">
              <w:t xml:space="preserve"> </w:t>
            </w:r>
          </w:p>
        </w:tc>
      </w:tr>
    </w:tbl>
    <w:p w14:paraId="18B11356" w14:textId="7C4EF985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2" w:name="_Toc169593786"/>
      <w:r w:rsidRPr="0003286C">
        <w:rPr>
          <w:color w:val="44546A" w:themeColor="text2"/>
          <w:lang w:val="en"/>
        </w:rPr>
        <w:t>Descendant Combinator</w:t>
      </w:r>
      <w:bookmarkEnd w:id="12"/>
    </w:p>
    <w:p w14:paraId="5C3F81C3" w14:textId="77A8543D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Style nested elements using a descendant combinator.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6F5E1B9" w14:textId="77777777" w:rsidTr="003D1B8A">
        <w:tc>
          <w:tcPr>
            <w:tcW w:w="10042" w:type="dxa"/>
          </w:tcPr>
          <w:p w14:paraId="3E12CB0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20287A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61BFF6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B218FC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3196513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6EB7599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&lt;title&gt;Descendant Combinator Exercise&lt;/title&gt;</w:t>
            </w:r>
          </w:p>
          <w:p w14:paraId="0AF5CEA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306996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F37634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&lt;body&gt;</w:t>
            </w:r>
          </w:p>
          <w:p w14:paraId="0AE94FE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</w:t>
            </w:r>
          </w:p>
          <w:p w14:paraId="33AA023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&lt;p&gt;Descendant of div&lt;/p&gt;</w:t>
            </w:r>
          </w:p>
          <w:p w14:paraId="1C22E60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01DF2DF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69F29ED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29CA74F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F2CC6FA" w14:textId="77777777" w:rsidTr="003D1B8A">
        <w:tc>
          <w:tcPr>
            <w:tcW w:w="10042" w:type="dxa"/>
          </w:tcPr>
          <w:p w14:paraId="7C71A2DF" w14:textId="7B0764B8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2E824A03" w14:textId="77777777" w:rsidR="0003286C" w:rsidRPr="0023412B" w:rsidRDefault="0003286C" w:rsidP="00DF30F1">
            <w:pPr>
              <w:pStyle w:val="Code0"/>
            </w:pPr>
            <w:r w:rsidRPr="0023412B">
              <w:t>div p {</w:t>
            </w:r>
          </w:p>
          <w:p w14:paraId="575E1873" w14:textId="03B74B52" w:rsidR="0003286C" w:rsidRPr="0023412B" w:rsidRDefault="0003286C" w:rsidP="00DF30F1">
            <w:pPr>
              <w:pStyle w:val="Code0"/>
            </w:pPr>
            <w:r w:rsidRPr="0023412B">
              <w:t xml:space="preserve">    </w:t>
            </w:r>
            <w:r>
              <w:t xml:space="preserve"> </w:t>
            </w:r>
            <w:r w:rsidR="00536895">
              <w:t>color: red;</w:t>
            </w:r>
            <w:r w:rsidR="00536895">
              <w:br/>
              <w:t xml:space="preserve">     border: 3px solid green;</w:t>
            </w:r>
            <w:r w:rsidR="00536895">
              <w:br/>
              <w:t xml:space="preserve">     display: inline-block;</w:t>
            </w:r>
          </w:p>
          <w:p w14:paraId="4FDCD8EE" w14:textId="77777777" w:rsidR="0003286C" w:rsidRPr="0023412B" w:rsidRDefault="0003286C" w:rsidP="00DF30F1">
            <w:pPr>
              <w:pStyle w:val="Code0"/>
            </w:pPr>
            <w:r w:rsidRPr="0023412B">
              <w:t>}</w:t>
            </w:r>
          </w:p>
          <w:p w14:paraId="31E166A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C2C5735" w14:textId="4E943DF7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3" w:name="_Toc169593787"/>
      <w:r w:rsidRPr="0003286C">
        <w:rPr>
          <w:color w:val="44546A" w:themeColor="text2"/>
          <w:lang w:val="en"/>
        </w:rPr>
        <w:t>Combinator Comparison</w:t>
      </w:r>
      <w:bookmarkEnd w:id="13"/>
    </w:p>
    <w:p w14:paraId="4C1A85CA" w14:textId="0FB49F13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Compare descendant combinator and child combinator.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536A4CA5" w14:textId="77777777" w:rsidTr="003D1B8A">
        <w:tc>
          <w:tcPr>
            <w:tcW w:w="10042" w:type="dxa"/>
          </w:tcPr>
          <w:p w14:paraId="5CC7F9F1" w14:textId="77777777" w:rsidR="00536895" w:rsidRDefault="00536895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6AB9FBA4" w14:textId="29D1481B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7BF7C45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B34A19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D28D3A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024DBDB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B73C07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&lt;title&gt;Combinator Comparison Exercise&lt;/title&gt;</w:t>
            </w:r>
          </w:p>
          <w:p w14:paraId="22AC5F4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9D08F9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6121A1C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247DD7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</w:t>
            </w:r>
          </w:p>
          <w:p w14:paraId="7A0791A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&lt;p&gt;Descendant&lt;/p&gt;</w:t>
            </w:r>
          </w:p>
          <w:p w14:paraId="0F6B2D0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&lt;div&gt;</w:t>
            </w:r>
          </w:p>
          <w:p w14:paraId="1DAA2C8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    &lt;p&gt;Child&lt;/p&gt;</w:t>
            </w:r>
          </w:p>
          <w:p w14:paraId="247BBEA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&lt;/div&gt;</w:t>
            </w:r>
          </w:p>
          <w:p w14:paraId="3A4D73D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4862E0C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1455A63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E80848F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3BFAB1E0" w14:textId="77777777" w:rsidTr="003D1B8A">
        <w:tc>
          <w:tcPr>
            <w:tcW w:w="10042" w:type="dxa"/>
          </w:tcPr>
          <w:p w14:paraId="1C3DA502" w14:textId="65AFE65F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03F006B6" w14:textId="77777777" w:rsidR="0003286C" w:rsidRPr="0023412B" w:rsidRDefault="0003286C" w:rsidP="00DF30F1">
            <w:pPr>
              <w:pStyle w:val="Code0"/>
            </w:pPr>
            <w:r w:rsidRPr="0023412B">
              <w:t>div p {</w:t>
            </w:r>
          </w:p>
          <w:p w14:paraId="2A3E2473" w14:textId="360FF6A8" w:rsidR="0003286C" w:rsidRPr="0023412B" w:rsidRDefault="0003286C" w:rsidP="00DF30F1">
            <w:pPr>
              <w:pStyle w:val="Code0"/>
            </w:pPr>
            <w:r w:rsidRPr="0023412B">
              <w:t xml:space="preserve">    </w:t>
            </w:r>
            <w:r w:rsidR="00536895">
              <w:t>color: yellow;</w:t>
            </w:r>
          </w:p>
          <w:p w14:paraId="2D090953" w14:textId="77777777" w:rsidR="0003286C" w:rsidRPr="0023412B" w:rsidRDefault="0003286C" w:rsidP="00DF30F1">
            <w:pPr>
              <w:pStyle w:val="Code0"/>
            </w:pPr>
            <w:r w:rsidRPr="0023412B">
              <w:t>}</w:t>
            </w:r>
          </w:p>
          <w:p w14:paraId="4EB77BC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015990D" w14:textId="77777777" w:rsidR="0003286C" w:rsidRPr="0023412B" w:rsidRDefault="0003286C" w:rsidP="00DF30F1">
            <w:pPr>
              <w:pStyle w:val="Code0"/>
            </w:pPr>
            <w:r w:rsidRPr="0023412B">
              <w:t>div &gt; p {</w:t>
            </w:r>
          </w:p>
          <w:p w14:paraId="079D744C" w14:textId="34DDE9AE" w:rsidR="0003286C" w:rsidRPr="0023412B" w:rsidRDefault="0003286C" w:rsidP="00DF30F1">
            <w:pPr>
              <w:pStyle w:val="Code0"/>
            </w:pPr>
            <w:r w:rsidRPr="0023412B">
              <w:t xml:space="preserve">    </w:t>
            </w:r>
            <w:r w:rsidR="00536895">
              <w:t>color: green;</w:t>
            </w:r>
          </w:p>
          <w:p w14:paraId="3E8342BA" w14:textId="77777777" w:rsidR="0003286C" w:rsidRPr="0023412B" w:rsidRDefault="0003286C" w:rsidP="00DF30F1">
            <w:pPr>
              <w:pStyle w:val="Code0"/>
            </w:pPr>
            <w:r w:rsidRPr="0023412B">
              <w:lastRenderedPageBreak/>
              <w:t>}</w:t>
            </w:r>
          </w:p>
          <w:p w14:paraId="300B48F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2BCE24B3" w14:textId="0A1E6506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4" w:name="_Toc169593788"/>
      <w:r w:rsidRPr="0003286C">
        <w:rPr>
          <w:color w:val="44546A" w:themeColor="text2"/>
          <w:lang w:val="en"/>
        </w:rPr>
        <w:lastRenderedPageBreak/>
        <w:t>Selector Lis</w:t>
      </w:r>
      <w:r>
        <w:rPr>
          <w:color w:val="44546A" w:themeColor="text2"/>
          <w:lang w:val="en"/>
        </w:rPr>
        <w:t>t</w:t>
      </w:r>
      <w:bookmarkEnd w:id="14"/>
    </w:p>
    <w:p w14:paraId="1E62A632" w14:textId="1F475992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a selector list to apply the same style to multiple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3B9C639" w14:textId="77777777" w:rsidTr="003D1B8A">
        <w:tc>
          <w:tcPr>
            <w:tcW w:w="10042" w:type="dxa"/>
          </w:tcPr>
          <w:p w14:paraId="1325D74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2DC1419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69FE4CE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BD8BD8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24EB400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003320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&lt;title&gt;Selector List Exercise&lt;/title&gt;</w:t>
            </w:r>
          </w:p>
          <w:p w14:paraId="45A3950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2F982C7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7BEDC62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BD80E4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&lt;h1&gt;Heading&lt;/h1&gt;</w:t>
            </w:r>
          </w:p>
          <w:p w14:paraId="5AA9801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&lt;p&gt;Paragraph&lt;/p&gt;</w:t>
            </w:r>
          </w:p>
          <w:p w14:paraId="33A4677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&lt;div&gt;Div content&lt;/div&gt;</w:t>
            </w:r>
          </w:p>
          <w:p w14:paraId="45215FD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2C67D79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0D9846B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61897FF9" w14:textId="77777777" w:rsidTr="003D1B8A">
        <w:tc>
          <w:tcPr>
            <w:tcW w:w="10042" w:type="dxa"/>
          </w:tcPr>
          <w:p w14:paraId="4442F441" w14:textId="2825AA59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57A12CD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h1, p, div {</w:t>
            </w:r>
          </w:p>
          <w:p w14:paraId="5D421C08" w14:textId="739447C3" w:rsidR="0003286C" w:rsidRPr="0023412B" w:rsidRDefault="0003286C" w:rsidP="00DF30F1">
            <w:pPr>
              <w:pStyle w:val="Code0"/>
            </w:pPr>
            <w:r w:rsidRPr="0023412B">
              <w:t xml:space="preserve">    </w:t>
            </w:r>
            <w:r>
              <w:t xml:space="preserve"> </w:t>
            </w:r>
            <w:r w:rsidR="00536895">
              <w:t>color: green;</w:t>
            </w:r>
            <w:r w:rsidR="00536895">
              <w:br/>
              <w:t xml:space="preserve">     background-color: yellow;</w:t>
            </w:r>
            <w:r w:rsidR="00536895">
              <w:br/>
              <w:t xml:space="preserve">     border: 5px dotted red;</w:t>
            </w:r>
          </w:p>
          <w:p w14:paraId="4C3A364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38F6723E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5AFEEE85" w14:textId="0F43FC53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Style both paragraph and heading elements using a selector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4C0B2845" w14:textId="77777777" w:rsidTr="003D1B8A">
        <w:tc>
          <w:tcPr>
            <w:tcW w:w="10042" w:type="dxa"/>
          </w:tcPr>
          <w:p w14:paraId="360AAEA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2DB68E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4655481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0BBFEE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72E247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203955C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&lt;title&gt;Selector List Exercise&lt;/title&gt;</w:t>
            </w:r>
          </w:p>
          <w:p w14:paraId="529B77E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3153818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6B9D031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18D5F0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&lt;h1&gt;Heading&lt;/h1&gt;</w:t>
            </w:r>
          </w:p>
          <w:p w14:paraId="2783742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&lt;p&gt;Paragraph&lt;/p&gt;</w:t>
            </w:r>
          </w:p>
          <w:p w14:paraId="790C93A6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7289409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E9F3042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F033710" w14:textId="77777777" w:rsidTr="003D1B8A">
        <w:tc>
          <w:tcPr>
            <w:tcW w:w="10042" w:type="dxa"/>
          </w:tcPr>
          <w:p w14:paraId="6314C62A" w14:textId="4117FC57" w:rsidR="0023412B" w:rsidRDefault="00536895" w:rsidP="00DF30F1">
            <w:pPr>
              <w:pStyle w:val="Code0"/>
            </w:pPr>
            <w:r>
              <w:t xml:space="preserve"> h1, p {</w:t>
            </w:r>
            <w:r>
              <w:br/>
              <w:t xml:space="preserve">       color: red;</w:t>
            </w:r>
            <w:r>
              <w:br/>
            </w:r>
            <w:r>
              <w:lastRenderedPageBreak/>
              <w:t xml:space="preserve">       background-color: green;</w:t>
            </w:r>
            <w:r>
              <w:br/>
              <w:t xml:space="preserve">       font-size: 14px;</w:t>
            </w:r>
            <w:r>
              <w:br/>
              <w:t xml:space="preserve">       border: 5px dashed black;</w:t>
            </w:r>
            <w:r>
              <w:br/>
              <w:t xml:space="preserve">       font-weight: bold:</w:t>
            </w:r>
            <w:r>
              <w:br/>
              <w:t xml:space="preserve">       font-family: fantasy;</w:t>
            </w:r>
            <w:r>
              <w:br/>
              <w:t>}</w:t>
            </w:r>
          </w:p>
        </w:tc>
      </w:tr>
      <w:tr w:rsidR="00536895" w14:paraId="07BC9BE2" w14:textId="77777777" w:rsidTr="003D1B8A">
        <w:tc>
          <w:tcPr>
            <w:tcW w:w="10042" w:type="dxa"/>
          </w:tcPr>
          <w:p w14:paraId="387F53BF" w14:textId="77777777" w:rsidR="00536895" w:rsidRDefault="00536895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3BF9121" w14:textId="6F5894DE" w:rsidR="0023412B" w:rsidRPr="0023412B" w:rsidRDefault="0003286C" w:rsidP="0023412B">
      <w:pPr>
        <w:pStyle w:val="Heading1"/>
        <w:ind w:left="360"/>
        <w:rPr>
          <w:color w:val="44546A" w:themeColor="text2"/>
          <w:lang w:val="en"/>
        </w:rPr>
      </w:pPr>
      <w:bookmarkStart w:id="15" w:name="_Toc169593789"/>
      <w:r w:rsidRPr="0003286C">
        <w:rPr>
          <w:color w:val="44546A" w:themeColor="text2"/>
          <w:lang w:val="en"/>
        </w:rPr>
        <w:t>Child Combinator</w:t>
      </w:r>
      <w:bookmarkEnd w:id="15"/>
    </w:p>
    <w:p w14:paraId="172FA0FE" w14:textId="3E33BE2A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a child combinator to style direct children of a div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B30DB14" w14:textId="77777777" w:rsidTr="003D1B8A">
        <w:tc>
          <w:tcPr>
            <w:tcW w:w="10042" w:type="dxa"/>
          </w:tcPr>
          <w:p w14:paraId="04B0D45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0ECF558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4310741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94310C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CE70AB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691F9D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&lt;title&gt;Child Combinator Exercise&lt;/title&gt;</w:t>
            </w:r>
          </w:p>
          <w:p w14:paraId="3929DF1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660E54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1E489FC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327282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&lt;div&gt;</w:t>
            </w:r>
          </w:p>
          <w:p w14:paraId="703B5DB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&lt;p&gt;Direct child of div&lt;/p&gt;</w:t>
            </w:r>
          </w:p>
          <w:p w14:paraId="30872C9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&lt;div&gt;</w:t>
            </w:r>
          </w:p>
          <w:p w14:paraId="4CC77C0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    &lt;p&gt;Nested child&lt;/p&gt;</w:t>
            </w:r>
          </w:p>
          <w:p w14:paraId="1BEE994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&lt;/div&gt;</w:t>
            </w:r>
          </w:p>
          <w:p w14:paraId="2B79EB4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7F43605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6D33B1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7EFF25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7EF04D7B" w14:textId="77777777" w:rsidTr="003D1B8A">
        <w:tc>
          <w:tcPr>
            <w:tcW w:w="10042" w:type="dxa"/>
          </w:tcPr>
          <w:p w14:paraId="293DAC99" w14:textId="77777777" w:rsidR="00536895" w:rsidRDefault="00536895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407D3172" w14:textId="05DA781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div &gt; p {</w:t>
            </w:r>
          </w:p>
          <w:p w14:paraId="1DDEB2E4" w14:textId="154BDF40" w:rsidR="0003286C" w:rsidRPr="0023412B" w:rsidRDefault="0003286C" w:rsidP="00DF30F1">
            <w:pPr>
              <w:pStyle w:val="Code0"/>
            </w:pPr>
            <w:r w:rsidRPr="0023412B">
              <w:t xml:space="preserve">    </w:t>
            </w:r>
            <w:r>
              <w:t xml:space="preserve"> </w:t>
            </w:r>
            <w:r w:rsidR="00DF30F1">
              <w:t>color: chocolate;</w:t>
            </w:r>
            <w:r w:rsidR="00DF30F1">
              <w:br/>
              <w:t xml:space="preserve">     font-family: fantasy;</w:t>
            </w:r>
            <w:r w:rsidR="00DF30F1">
              <w:br/>
              <w:t xml:space="preserve">     font-weight: bold;</w:t>
            </w:r>
            <w:r w:rsidR="00DF30F1">
              <w:br/>
              <w:t xml:space="preserve">     font-size: 14px;</w:t>
            </w:r>
            <w:r w:rsidR="00DF30F1">
              <w:br/>
              <w:t xml:space="preserve">     border: 5px solid red;</w:t>
            </w:r>
          </w:p>
          <w:p w14:paraId="03818B7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1C51888D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A933879" w14:textId="62132C12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a child combinator to style direct children of a specific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00FAC0D" w14:textId="77777777" w:rsidTr="003D1B8A">
        <w:tc>
          <w:tcPr>
            <w:tcW w:w="10042" w:type="dxa"/>
          </w:tcPr>
          <w:p w14:paraId="360C91A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1B3DBBE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2A5EFBF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18F410AA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6630018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AB6911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&lt;title&gt;Child Combinator Exercise&lt;/title&gt;</w:t>
            </w:r>
          </w:p>
          <w:p w14:paraId="28E940C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1765E95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BB524B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&lt;body&gt;</w:t>
            </w:r>
          </w:p>
          <w:p w14:paraId="2F4E5B3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class="parent"&gt;</w:t>
            </w:r>
          </w:p>
          <w:p w14:paraId="6C0E4BE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&lt;p&gt;Direct child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of .parent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&lt;/p&gt;</w:t>
            </w:r>
          </w:p>
          <w:p w14:paraId="7B82F7F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&lt;div&gt;</w:t>
            </w:r>
          </w:p>
          <w:p w14:paraId="6A6ED1B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    &lt;p&gt;Nested child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of .parent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&lt;/p&gt;</w:t>
            </w:r>
          </w:p>
          <w:p w14:paraId="3870020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    &lt;/div&gt;</w:t>
            </w:r>
          </w:p>
          <w:p w14:paraId="3C0A378F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&lt;/div&gt;</w:t>
            </w:r>
          </w:p>
          <w:p w14:paraId="6F02363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42E626C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28A8D567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0AABE239" w14:textId="77777777" w:rsidTr="003D1B8A">
        <w:tc>
          <w:tcPr>
            <w:tcW w:w="10042" w:type="dxa"/>
          </w:tcPr>
          <w:p w14:paraId="4BE542C3" w14:textId="7CE020CA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353F08C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.parent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&gt; p {</w:t>
            </w:r>
          </w:p>
          <w:p w14:paraId="4E40C79B" w14:textId="2D59BE20" w:rsidR="0003286C" w:rsidRPr="0023412B" w:rsidRDefault="0003286C" w:rsidP="00DF30F1">
            <w:pPr>
              <w:pStyle w:val="Code0"/>
            </w:pPr>
            <w:r w:rsidRPr="0023412B">
              <w:t xml:space="preserve">    </w:t>
            </w:r>
            <w:r>
              <w:t xml:space="preserve"> </w:t>
            </w:r>
            <w:r w:rsidR="00DF30F1">
              <w:t xml:space="preserve">Font-family: </w:t>
            </w:r>
            <w:proofErr w:type="spellStart"/>
            <w:r w:rsidR="00DF30F1">
              <w:t>fatansy</w:t>
            </w:r>
            <w:proofErr w:type="spellEnd"/>
            <w:r w:rsidR="00DF30F1">
              <w:t>;</w:t>
            </w:r>
            <w:r w:rsidR="00DF30F1">
              <w:br/>
              <w:t xml:space="preserve">     font-size: 14px;</w:t>
            </w:r>
            <w:r w:rsidR="00DF30F1">
              <w:br/>
              <w:t xml:space="preserve">     color: yellow;</w:t>
            </w:r>
          </w:p>
          <w:p w14:paraId="2636752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}</w:t>
            </w:r>
          </w:p>
          <w:p w14:paraId="2448748C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003BBCB2" w14:textId="28F683BD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16" w:name="_Toc169593790"/>
      <w:r w:rsidRPr="0023412B">
        <w:rPr>
          <w:color w:val="44546A" w:themeColor="text2"/>
          <w:lang w:val="en"/>
        </w:rPr>
        <w:t>Box Model</w:t>
      </w:r>
      <w:bookmarkEnd w:id="16"/>
    </w:p>
    <w:p w14:paraId="5CF6B6E3" w14:textId="148E8E13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Use CSS to demonstrate the box model by setting margin, border, padding, and content area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1FDB1C1F" w14:textId="77777777" w:rsidTr="003D1B8A">
        <w:tc>
          <w:tcPr>
            <w:tcW w:w="10042" w:type="dxa"/>
          </w:tcPr>
          <w:p w14:paraId="2AD7D3E9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34E9639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789F734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18170EB7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79C4FBB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52AB9D3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&lt;title&gt;Box Model Exercise&lt;/title&gt;</w:t>
            </w:r>
          </w:p>
          <w:p w14:paraId="1CBA15A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29DC772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09D355A8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0B89BCA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class="box"&gt;Box Model Example&lt;/div&gt;</w:t>
            </w:r>
          </w:p>
          <w:p w14:paraId="3E16924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02F7930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0E02E36A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30FB58A6" w14:textId="77777777" w:rsidTr="003D1B8A">
        <w:tc>
          <w:tcPr>
            <w:tcW w:w="10042" w:type="dxa"/>
          </w:tcPr>
          <w:p w14:paraId="7FB38942" w14:textId="77777777" w:rsidR="0003286C" w:rsidRPr="0023412B" w:rsidRDefault="0003286C" w:rsidP="006C1C0C">
            <w:pPr>
              <w:pStyle w:val="Code0"/>
            </w:pPr>
            <w:r w:rsidRPr="0023412B">
              <w:t>.box {</w:t>
            </w:r>
          </w:p>
          <w:p w14:paraId="615D842D" w14:textId="5E8524BB" w:rsidR="0003286C" w:rsidRPr="0023412B" w:rsidRDefault="0003286C" w:rsidP="006C1C0C">
            <w:pPr>
              <w:pStyle w:val="Code0"/>
            </w:pPr>
            <w:r w:rsidRPr="0023412B">
              <w:t xml:space="preserve">    </w:t>
            </w:r>
            <w:r w:rsidR="00DF30F1">
              <w:t>m</w:t>
            </w:r>
            <w:r w:rsidRPr="0023412B">
              <w:t>argin</w:t>
            </w:r>
            <w:r w:rsidR="00DF30F1">
              <w:t>: 100px;</w:t>
            </w:r>
            <w:r w:rsidRPr="0023412B">
              <w:t xml:space="preserve"> </w:t>
            </w:r>
            <w:r w:rsidR="00DF30F1">
              <w:br/>
              <w:t xml:space="preserve">    </w:t>
            </w:r>
            <w:r w:rsidRPr="0023412B">
              <w:t>border</w:t>
            </w:r>
            <w:r w:rsidR="00DF30F1">
              <w:t>:</w:t>
            </w:r>
            <w:r w:rsidRPr="0023412B">
              <w:t xml:space="preserve"> </w:t>
            </w:r>
            <w:r w:rsidR="00DF30F1">
              <w:t>100px;</w:t>
            </w:r>
            <w:r w:rsidR="00DF30F1">
              <w:br/>
              <w:t xml:space="preserve">    </w:t>
            </w:r>
            <w:r w:rsidRPr="0023412B">
              <w:t>padding</w:t>
            </w:r>
            <w:r w:rsidR="00DF30F1">
              <w:t>: 100px</w:t>
            </w:r>
            <w:r w:rsidR="00DF30F1">
              <w:br/>
              <w:t xml:space="preserve">    </w:t>
            </w:r>
            <w:r w:rsidRPr="0023412B">
              <w:t>content</w:t>
            </w:r>
            <w:r w:rsidR="00DF30F1">
              <w:t>: normal;</w:t>
            </w:r>
          </w:p>
          <w:p w14:paraId="5BA4AC2E" w14:textId="77777777" w:rsidR="0003286C" w:rsidRPr="0023412B" w:rsidRDefault="0003286C" w:rsidP="006C1C0C">
            <w:pPr>
              <w:pStyle w:val="Code0"/>
            </w:pPr>
            <w:r w:rsidRPr="0023412B">
              <w:t>}</w:t>
            </w:r>
          </w:p>
          <w:p w14:paraId="33D29719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2677F158" w14:textId="3BED3915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Calculate the total width of an element with specific width, padding, border, and margin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28253139" w14:textId="77777777" w:rsidTr="003D1B8A">
        <w:tc>
          <w:tcPr>
            <w:tcW w:w="10042" w:type="dxa"/>
          </w:tcPr>
          <w:p w14:paraId="08BAD6E2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&lt;!DOCTYPE html&gt;</w:t>
            </w:r>
          </w:p>
          <w:p w14:paraId="02D250A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96BF0A0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1CFB168D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679CE35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8CA11FE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&lt;title&gt;Box Model Exercise&lt;/title&gt;</w:t>
            </w:r>
          </w:p>
          <w:p w14:paraId="4B20F62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A8FBE1C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077D1BC1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59E7DF3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class="box"&gt;Calculate my total width&lt;/div&gt;</w:t>
            </w:r>
          </w:p>
          <w:p w14:paraId="0C52AE05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5AEAA804" w14:textId="77777777" w:rsidR="0003286C" w:rsidRPr="0023412B" w:rsidRDefault="0003286C" w:rsidP="00032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388A2E76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22E6F5AB" w14:textId="77777777" w:rsidTr="003D1B8A">
        <w:tc>
          <w:tcPr>
            <w:tcW w:w="10042" w:type="dxa"/>
          </w:tcPr>
          <w:p w14:paraId="65E3B9DD" w14:textId="77777777" w:rsidR="0003286C" w:rsidRPr="0023412B" w:rsidRDefault="0003286C" w:rsidP="006C1C0C">
            <w:pPr>
              <w:pStyle w:val="Code0"/>
            </w:pPr>
            <w:r w:rsidRPr="0023412B">
              <w:t>.box {</w:t>
            </w:r>
          </w:p>
          <w:p w14:paraId="6C5E4207" w14:textId="53206CED" w:rsidR="0003286C" w:rsidRPr="0023412B" w:rsidRDefault="0003286C" w:rsidP="006C1C0C">
            <w:pPr>
              <w:pStyle w:val="Code0"/>
            </w:pPr>
            <w:r w:rsidRPr="0023412B">
              <w:t xml:space="preserve">    width: 200px;</w:t>
            </w:r>
          </w:p>
          <w:p w14:paraId="7717F236" w14:textId="77777777" w:rsidR="0003286C" w:rsidRPr="0023412B" w:rsidRDefault="0003286C" w:rsidP="006C1C0C">
            <w:pPr>
              <w:pStyle w:val="Code0"/>
            </w:pPr>
            <w:r w:rsidRPr="0023412B">
              <w:t xml:space="preserve">    padding: 20px;</w:t>
            </w:r>
          </w:p>
          <w:p w14:paraId="6CB40291" w14:textId="77777777" w:rsidR="0003286C" w:rsidRPr="0023412B" w:rsidRDefault="0003286C" w:rsidP="006C1C0C">
            <w:pPr>
              <w:pStyle w:val="Code0"/>
            </w:pPr>
            <w:r w:rsidRPr="0023412B">
              <w:t xml:space="preserve">    border: 5px solid black;</w:t>
            </w:r>
          </w:p>
          <w:p w14:paraId="50D365BE" w14:textId="77777777" w:rsidR="0003286C" w:rsidRPr="0023412B" w:rsidRDefault="0003286C" w:rsidP="006C1C0C">
            <w:pPr>
              <w:pStyle w:val="Code0"/>
            </w:pPr>
            <w:r w:rsidRPr="0023412B">
              <w:t xml:space="preserve">    margin: 10px;</w:t>
            </w:r>
          </w:p>
          <w:p w14:paraId="58F3079C" w14:textId="47B8A95B" w:rsidR="0003286C" w:rsidRPr="0023412B" w:rsidRDefault="0003286C" w:rsidP="006C1C0C">
            <w:pPr>
              <w:pStyle w:val="Code0"/>
            </w:pPr>
            <w:r w:rsidRPr="0023412B">
              <w:t>}</w:t>
            </w:r>
            <w:r w:rsidR="002D6AB8">
              <w:br/>
              <w:t>The total width of the content of the element is 35px;</w:t>
            </w:r>
          </w:p>
          <w:p w14:paraId="35DE0EB5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704F8B02" w14:textId="061C6363" w:rsidR="0023412B" w:rsidRPr="0023412B" w:rsidRDefault="002B52F2" w:rsidP="0023412B">
      <w:pPr>
        <w:pStyle w:val="Heading1"/>
        <w:ind w:left="360"/>
        <w:rPr>
          <w:color w:val="44546A" w:themeColor="text2"/>
          <w:lang w:val="en"/>
        </w:rPr>
      </w:pPr>
      <w:bookmarkStart w:id="17" w:name="_Toc169593791"/>
      <w:r w:rsidRPr="002B52F2">
        <w:rPr>
          <w:color w:val="44546A" w:themeColor="text2"/>
          <w:lang w:val="en"/>
        </w:rPr>
        <w:t>Display Property</w:t>
      </w:r>
      <w:bookmarkEnd w:id="17"/>
    </w:p>
    <w:p w14:paraId="3694D0F3" w14:textId="4D9D17D4" w:rsidR="0023412B" w:rsidRPr="002B52F2" w:rsidRDefault="0023412B" w:rsidP="002B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Set different display properties (block, inline, </w:t>
      </w:r>
      <w:proofErr w:type="gramStart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inline-block</w:t>
      </w:r>
      <w:proofErr w:type="gramEnd"/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) for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0450E82F" w14:textId="77777777" w:rsidTr="003D1B8A">
        <w:tc>
          <w:tcPr>
            <w:tcW w:w="10042" w:type="dxa"/>
          </w:tcPr>
          <w:p w14:paraId="3E3ABE7C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6EAA6F57" w14:textId="4EA506EF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B7E43B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5F84E32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31DCAD0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79E6CFB7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&lt;title&gt;Display Property Exercise&lt;/title&gt;</w:t>
            </w:r>
          </w:p>
          <w:p w14:paraId="26BB881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036056FD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21F5D4B8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6EEE6225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class="block"&gt;Block element&lt;/div&gt;</w:t>
            </w:r>
          </w:p>
          <w:p w14:paraId="4A38145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&lt;span class="inline"&gt;Inline element&lt;/span&gt;</w:t>
            </w:r>
          </w:p>
          <w:p w14:paraId="6470FA7C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class="inline-block"&gt;Inline-block element&lt;/div&gt;</w:t>
            </w:r>
          </w:p>
          <w:p w14:paraId="5D465FAE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6FD180FB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65A84AF8" w14:textId="77777777" w:rsidR="0023412B" w:rsidRDefault="0023412B" w:rsidP="003D1B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17ABF140" w14:textId="77777777" w:rsidTr="003D1B8A">
        <w:tc>
          <w:tcPr>
            <w:tcW w:w="10042" w:type="dxa"/>
          </w:tcPr>
          <w:p w14:paraId="69D6E9EB" w14:textId="77777777" w:rsidR="002B52F2" w:rsidRPr="0023412B" w:rsidRDefault="002B52F2" w:rsidP="006C1C0C">
            <w:pPr>
              <w:pStyle w:val="Code0"/>
            </w:pPr>
            <w:r w:rsidRPr="0023412B">
              <w:t>.block {</w:t>
            </w:r>
          </w:p>
          <w:p w14:paraId="51B8917B" w14:textId="004F0A6C" w:rsidR="002B52F2" w:rsidRDefault="002D6AB8" w:rsidP="006C1C0C">
            <w:pPr>
              <w:pStyle w:val="Code0"/>
            </w:pPr>
            <w:r>
              <w:t xml:space="preserve">     display: block;</w:t>
            </w:r>
          </w:p>
          <w:p w14:paraId="3E3F68D3" w14:textId="599C06AA" w:rsidR="002B52F2" w:rsidRPr="0023412B" w:rsidRDefault="002B52F2" w:rsidP="006C1C0C">
            <w:pPr>
              <w:pStyle w:val="Code0"/>
            </w:pPr>
            <w:r w:rsidRPr="0023412B">
              <w:t>}</w:t>
            </w:r>
          </w:p>
          <w:p w14:paraId="21A5448A" w14:textId="77777777" w:rsidR="002B52F2" w:rsidRPr="0023412B" w:rsidRDefault="002B52F2" w:rsidP="006C1C0C">
            <w:pPr>
              <w:pStyle w:val="Code0"/>
            </w:pPr>
          </w:p>
          <w:p w14:paraId="5C432C76" w14:textId="77777777" w:rsidR="002B52F2" w:rsidRPr="0023412B" w:rsidRDefault="002B52F2" w:rsidP="006C1C0C">
            <w:pPr>
              <w:pStyle w:val="Code0"/>
            </w:pPr>
            <w:r w:rsidRPr="0023412B">
              <w:lastRenderedPageBreak/>
              <w:t>.inline {</w:t>
            </w:r>
          </w:p>
          <w:p w14:paraId="5EC22897" w14:textId="3F4B57B2" w:rsidR="002B52F2" w:rsidRDefault="002D6AB8" w:rsidP="006C1C0C">
            <w:pPr>
              <w:pStyle w:val="Code0"/>
            </w:pPr>
            <w:r>
              <w:t xml:space="preserve">      </w:t>
            </w:r>
            <w:r w:rsidR="006C1C0C">
              <w:t>d</w:t>
            </w:r>
            <w:r>
              <w:t>isplay: inline</w:t>
            </w:r>
          </w:p>
          <w:p w14:paraId="19DE157E" w14:textId="48701BCF" w:rsidR="002B52F2" w:rsidRDefault="002B52F2" w:rsidP="006C1C0C">
            <w:pPr>
              <w:pStyle w:val="Code0"/>
            </w:pPr>
            <w:r w:rsidRPr="0023412B">
              <w:t>}</w:t>
            </w:r>
          </w:p>
          <w:p w14:paraId="45F2A878" w14:textId="77777777" w:rsidR="006C1C0C" w:rsidRPr="0023412B" w:rsidRDefault="006C1C0C" w:rsidP="006C1C0C">
            <w:pPr>
              <w:pStyle w:val="Code0"/>
            </w:pPr>
          </w:p>
          <w:p w14:paraId="77EB4E99" w14:textId="77777777" w:rsidR="002B52F2" w:rsidRPr="0023412B" w:rsidRDefault="002B52F2" w:rsidP="006C1C0C">
            <w:pPr>
              <w:pStyle w:val="Code0"/>
            </w:pPr>
            <w:r w:rsidRPr="0023412B">
              <w:t>.inline-block {</w:t>
            </w:r>
          </w:p>
          <w:p w14:paraId="26543D90" w14:textId="187A94A6" w:rsidR="002B52F2" w:rsidRDefault="002D6AB8" w:rsidP="006C1C0C">
            <w:pPr>
              <w:pStyle w:val="Code0"/>
            </w:pPr>
            <w:r>
              <w:t xml:space="preserve">      Display: inline-block;</w:t>
            </w:r>
          </w:p>
          <w:p w14:paraId="2EE80F9E" w14:textId="7C609B71" w:rsidR="0023412B" w:rsidRPr="002377E4" w:rsidRDefault="002B52F2" w:rsidP="006C1C0C">
            <w:pPr>
              <w:pStyle w:val="Code0"/>
            </w:pPr>
            <w:r w:rsidRPr="0023412B">
              <w:t>}</w:t>
            </w:r>
          </w:p>
        </w:tc>
      </w:tr>
    </w:tbl>
    <w:p w14:paraId="244B8CC1" w14:textId="2C01A959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18" w:name="_Toc169593792"/>
      <w:r w:rsidRPr="0023412B">
        <w:rPr>
          <w:color w:val="44546A" w:themeColor="text2"/>
          <w:lang w:val="en"/>
        </w:rPr>
        <w:lastRenderedPageBreak/>
        <w:t>Width Properties</w:t>
      </w:r>
      <w:bookmarkEnd w:id="18"/>
    </w:p>
    <w:p w14:paraId="01639DFC" w14:textId="2C97DBF6" w:rsidR="0023412B" w:rsidRPr="002B52F2" w:rsidRDefault="0023412B" w:rsidP="0023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width, min-width, and max-width of a div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7915011E" w14:textId="77777777" w:rsidTr="0023412B">
        <w:tc>
          <w:tcPr>
            <w:tcW w:w="10042" w:type="dxa"/>
          </w:tcPr>
          <w:p w14:paraId="7CFCB0B6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05142564" w14:textId="44B67BEE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70EB16C3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05D521D7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5C7FF744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343DD474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&lt;title&gt;Width Properties Exercise&lt;/title&gt;</w:t>
            </w:r>
          </w:p>
          <w:p w14:paraId="430C3D6F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479D964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039A07AB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4724EC9C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class="width-example"&gt;Resize the window to see me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change!&lt;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E95ED11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08B4A18F" w14:textId="77777777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4F4DDC9B" w14:textId="77777777" w:rsidR="0023412B" w:rsidRDefault="0023412B" w:rsidP="002341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23412B" w14:paraId="5C5B195D" w14:textId="77777777" w:rsidTr="0023412B">
        <w:tc>
          <w:tcPr>
            <w:tcW w:w="10042" w:type="dxa"/>
          </w:tcPr>
          <w:p w14:paraId="329AF794" w14:textId="3D56D194" w:rsidR="002B52F2" w:rsidRPr="0023412B" w:rsidRDefault="002B52F2" w:rsidP="002B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7E18B6D6" w14:textId="77777777" w:rsidR="002B52F2" w:rsidRPr="0023412B" w:rsidRDefault="002B52F2" w:rsidP="006C1C0C">
            <w:pPr>
              <w:pStyle w:val="Code0"/>
            </w:pPr>
            <w:r w:rsidRPr="0023412B">
              <w:t>.width-example {</w:t>
            </w:r>
          </w:p>
          <w:p w14:paraId="152B3A4A" w14:textId="57A6EF30" w:rsidR="002B52F2" w:rsidRPr="0023412B" w:rsidRDefault="002B52F2" w:rsidP="006C1C0C">
            <w:pPr>
              <w:pStyle w:val="Code0"/>
            </w:pPr>
            <w:r w:rsidRPr="0023412B">
              <w:t xml:space="preserve">    </w:t>
            </w:r>
            <w:r w:rsidR="007A00C0">
              <w:t>w</w:t>
            </w:r>
            <w:r w:rsidRPr="0023412B">
              <w:t>idth</w:t>
            </w:r>
            <w:r w:rsidR="002D6AB8">
              <w:t>:</w:t>
            </w:r>
            <w:r w:rsidRPr="0023412B">
              <w:t xml:space="preserve"> </w:t>
            </w:r>
            <w:r w:rsidR="002D6AB8">
              <w:t>150px;</w:t>
            </w:r>
            <w:r w:rsidR="002D6AB8">
              <w:br/>
              <w:t xml:space="preserve">    </w:t>
            </w:r>
            <w:r w:rsidRPr="0023412B">
              <w:t>min-width</w:t>
            </w:r>
            <w:r w:rsidR="002D6AB8">
              <w:t>:</w:t>
            </w:r>
            <w:r w:rsidRPr="0023412B">
              <w:t xml:space="preserve"> </w:t>
            </w:r>
            <w:r w:rsidR="002D6AB8">
              <w:t>100px;</w:t>
            </w:r>
            <w:r w:rsidR="002D6AB8">
              <w:br/>
              <w:t xml:space="preserve">    </w:t>
            </w:r>
            <w:r w:rsidRPr="0023412B">
              <w:t>max-width</w:t>
            </w:r>
            <w:r w:rsidR="002D6AB8">
              <w:t>: 200px;</w:t>
            </w:r>
          </w:p>
          <w:p w14:paraId="3667D6D1" w14:textId="77777777" w:rsidR="002B52F2" w:rsidRPr="0023412B" w:rsidRDefault="002B52F2" w:rsidP="006C1C0C">
            <w:pPr>
              <w:pStyle w:val="Code0"/>
            </w:pPr>
            <w:r w:rsidRPr="0023412B">
              <w:t>}</w:t>
            </w:r>
          </w:p>
          <w:p w14:paraId="35D8E1CC" w14:textId="77777777" w:rsidR="0023412B" w:rsidRDefault="0023412B" w:rsidP="002341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14:paraId="31372FF1" w14:textId="3279654C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19" w:name="_Toc169593793"/>
      <w:r w:rsidRPr="0023412B">
        <w:rPr>
          <w:color w:val="44546A" w:themeColor="text2"/>
          <w:lang w:val="en"/>
        </w:rPr>
        <w:t>Height Properties</w:t>
      </w:r>
      <w:bookmarkEnd w:id="19"/>
    </w:p>
    <w:p w14:paraId="5674240C" w14:textId="192CF7EA" w:rsidR="0023412B" w:rsidRPr="0023412B" w:rsidRDefault="0023412B" w:rsidP="0023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the height, min-height, and max-height of a div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14:paraId="6898B87E" w14:textId="77777777" w:rsidTr="0023412B">
        <w:tc>
          <w:tcPr>
            <w:tcW w:w="10042" w:type="dxa"/>
          </w:tcPr>
          <w:p w14:paraId="1564C3EE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55BD44BF" w14:textId="1F0172AF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59033192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6A91943D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6DF0DF12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4CAA997E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&lt;title&gt;Height Properties Exercise&lt;/title&gt;</w:t>
            </w:r>
          </w:p>
          <w:p w14:paraId="47CF5C9A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79205403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6843EFA6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lastRenderedPageBreak/>
              <w:t>&lt;body&gt;</w:t>
            </w:r>
          </w:p>
          <w:p w14:paraId="114D9730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class="height-example"&gt;Resize the window to see me </w:t>
            </w:r>
            <w:proofErr w:type="gram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change!&lt;</w:t>
            </w:r>
            <w:proofErr w:type="gram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/div&gt;</w:t>
            </w:r>
          </w:p>
          <w:p w14:paraId="68ADC4C8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6D631D4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59C4A91E" w14:textId="77777777" w:rsid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  <w:tr w:rsidR="0023412B" w14:paraId="53981AEC" w14:textId="77777777" w:rsidTr="0023412B">
        <w:tc>
          <w:tcPr>
            <w:tcW w:w="10042" w:type="dxa"/>
          </w:tcPr>
          <w:p w14:paraId="0428508C" w14:textId="46B2FFB2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  <w:p w14:paraId="19A6B858" w14:textId="77777777" w:rsidR="0023412B" w:rsidRPr="0023412B" w:rsidRDefault="0023412B" w:rsidP="006C1C0C">
            <w:pPr>
              <w:pStyle w:val="Code0"/>
            </w:pPr>
            <w:r w:rsidRPr="0023412B">
              <w:t>.height-example {</w:t>
            </w:r>
          </w:p>
          <w:p w14:paraId="2BFAC543" w14:textId="4E48A899" w:rsidR="0023412B" w:rsidRPr="0023412B" w:rsidRDefault="0023412B" w:rsidP="006C1C0C">
            <w:pPr>
              <w:pStyle w:val="Code0"/>
            </w:pPr>
            <w:r w:rsidRPr="0023412B">
              <w:t xml:space="preserve">   </w:t>
            </w:r>
            <w:r w:rsidR="006C1C0C">
              <w:t>Height: 100px</w:t>
            </w:r>
            <w:r w:rsidR="006C1C0C">
              <w:br/>
              <w:t xml:space="preserve">   min-height: 50xp;</w:t>
            </w:r>
            <w:r w:rsidR="006C1C0C">
              <w:br/>
              <w:t xml:space="preserve">   max-height: 150px;</w:t>
            </w:r>
          </w:p>
          <w:p w14:paraId="4E6E6525" w14:textId="77777777" w:rsidR="0023412B" w:rsidRPr="0023412B" w:rsidRDefault="0023412B" w:rsidP="006C1C0C">
            <w:pPr>
              <w:pStyle w:val="Code0"/>
            </w:pPr>
            <w:r w:rsidRPr="0023412B">
              <w:t>}</w:t>
            </w:r>
          </w:p>
          <w:p w14:paraId="45EA9663" w14:textId="77777777" w:rsid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</w:tbl>
    <w:p w14:paraId="7D8271BD" w14:textId="2887FBB1" w:rsidR="0023412B" w:rsidRPr="0023412B" w:rsidRDefault="0023412B" w:rsidP="0023412B">
      <w:pPr>
        <w:pStyle w:val="Heading1"/>
        <w:ind w:left="360"/>
        <w:rPr>
          <w:color w:val="44546A" w:themeColor="text2"/>
          <w:lang w:val="en"/>
        </w:rPr>
      </w:pPr>
      <w:bookmarkStart w:id="20" w:name="_Toc169593794"/>
      <w:r w:rsidRPr="0023412B">
        <w:rPr>
          <w:color w:val="44546A" w:themeColor="text2"/>
          <w:lang w:val="en"/>
        </w:rPr>
        <w:t>Margin, Border, Padding</w:t>
      </w:r>
      <w:bookmarkEnd w:id="20"/>
    </w:p>
    <w:p w14:paraId="2A93E580" w14:textId="1379BE7C" w:rsidR="0023412B" w:rsidRPr="0023412B" w:rsidRDefault="0023412B" w:rsidP="0023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3412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Set different margin, border, and padding values for a div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23412B" w:rsidRPr="0023412B" w14:paraId="471B1F80" w14:textId="77777777" w:rsidTr="0023412B">
        <w:tc>
          <w:tcPr>
            <w:tcW w:w="10042" w:type="dxa"/>
          </w:tcPr>
          <w:p w14:paraId="0371E1A1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&lt;!DOCTYPE html&gt;</w:t>
            </w:r>
          </w:p>
          <w:p w14:paraId="42E99396" w14:textId="38738AF6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&lt;html</w:t>
            </w:r>
            <w:r w:rsidR="00CF5BBF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&gt;</w:t>
            </w:r>
          </w:p>
          <w:p w14:paraId="15CFC0E1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&lt;head&gt;</w:t>
            </w:r>
          </w:p>
          <w:p w14:paraId="5E2733FB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charset="UTF-8"&gt;</w:t>
            </w:r>
          </w:p>
          <w:p w14:paraId="2101FF86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64B47B43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&lt;title&gt;Margin, Border, Padding Exercise&lt;/title&gt;</w:t>
            </w:r>
          </w:p>
          <w:p w14:paraId="7AE9B36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rel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href</w:t>
            </w:r>
            <w:proofErr w:type="spellEnd"/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="styles.css"&gt;</w:t>
            </w:r>
          </w:p>
          <w:p w14:paraId="729425C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&lt;/head&gt;</w:t>
            </w:r>
          </w:p>
          <w:p w14:paraId="3879EEFA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&lt;body&gt;</w:t>
            </w:r>
          </w:p>
          <w:p w14:paraId="38D1C2C4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 xml:space="preserve">    &lt;div class="box-model"&gt;Box Model Example&lt;/div&gt;</w:t>
            </w:r>
          </w:p>
          <w:p w14:paraId="622999CA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&lt;/body&gt;</w:t>
            </w:r>
          </w:p>
          <w:p w14:paraId="70FDCA40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  <w:r w:rsidRPr="0023412B"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  <w:t>&lt;/html&gt;</w:t>
            </w:r>
          </w:p>
          <w:p w14:paraId="7930257D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  <w:tr w:rsidR="0023412B" w:rsidRPr="0023412B" w14:paraId="5A30B1A7" w14:textId="77777777" w:rsidTr="0023412B">
        <w:tc>
          <w:tcPr>
            <w:tcW w:w="10042" w:type="dxa"/>
          </w:tcPr>
          <w:p w14:paraId="5ADE2479" w14:textId="5C081CD7" w:rsidR="0023412B" w:rsidRPr="0023412B" w:rsidRDefault="0023412B" w:rsidP="006C1C0C">
            <w:pPr>
              <w:pStyle w:val="Code0"/>
            </w:pPr>
          </w:p>
          <w:p w14:paraId="172A1CD6" w14:textId="77777777" w:rsidR="0023412B" w:rsidRPr="0023412B" w:rsidRDefault="0023412B" w:rsidP="006C1C0C">
            <w:pPr>
              <w:pStyle w:val="Code0"/>
            </w:pPr>
            <w:r w:rsidRPr="0023412B">
              <w:t>.box-model {</w:t>
            </w:r>
          </w:p>
          <w:p w14:paraId="04C9A5E6" w14:textId="49B7469F" w:rsidR="006C1C0C" w:rsidRPr="006C1C0C" w:rsidRDefault="006C1C0C" w:rsidP="006C1C0C">
            <w:pPr>
              <w:pStyle w:val="Code0"/>
              <w:rPr>
                <w:lang w:eastAsia="en-GB"/>
              </w:rPr>
            </w:pPr>
            <w:r>
              <w:t xml:space="preserve">   </w:t>
            </w:r>
            <w:r w:rsidRPr="006C1C0C">
              <w:rPr>
                <w:lang w:eastAsia="en-GB"/>
              </w:rPr>
              <w:t xml:space="preserve">border: 5px solid </w:t>
            </w:r>
            <w:proofErr w:type="spellStart"/>
            <w:r w:rsidRPr="006C1C0C">
              <w:rPr>
                <w:lang w:eastAsia="en-GB"/>
              </w:rPr>
              <w:t>rgba</w:t>
            </w:r>
            <w:proofErr w:type="spellEnd"/>
            <w:r w:rsidRPr="006C1C0C">
              <w:rPr>
                <w:lang w:eastAsia="en-GB"/>
              </w:rPr>
              <w:t>(50, 100, 255, .2);</w:t>
            </w:r>
          </w:p>
          <w:p w14:paraId="46EE12D0" w14:textId="77777777" w:rsidR="006C1C0C" w:rsidRPr="006C1C0C" w:rsidRDefault="006C1C0C" w:rsidP="006C1C0C">
            <w:pPr>
              <w:pStyle w:val="Code0"/>
              <w:rPr>
                <w:lang w:eastAsia="en-GB"/>
              </w:rPr>
            </w:pPr>
            <w:r w:rsidRPr="006C1C0C">
              <w:rPr>
                <w:lang w:eastAsia="en-GB"/>
              </w:rPr>
              <w:t xml:space="preserve">   padding: 50px;</w:t>
            </w:r>
          </w:p>
          <w:p w14:paraId="679D969A" w14:textId="2C44FF28" w:rsidR="006C1C0C" w:rsidRPr="006C1C0C" w:rsidRDefault="006C1C0C" w:rsidP="006C1C0C">
            <w:pPr>
              <w:pStyle w:val="Code0"/>
              <w:rPr>
                <w:lang w:eastAsia="en-GB"/>
              </w:rPr>
            </w:pPr>
            <w:r w:rsidRPr="006C1C0C">
              <w:rPr>
                <w:lang w:eastAsia="en-GB"/>
              </w:rPr>
              <w:t xml:space="preserve">   margin: 20px;</w:t>
            </w:r>
          </w:p>
          <w:p w14:paraId="76D8AA72" w14:textId="23A77ED1" w:rsidR="0023412B" w:rsidRPr="0023412B" w:rsidRDefault="0023412B" w:rsidP="006C1C0C">
            <w:pPr>
              <w:pStyle w:val="Code0"/>
            </w:pPr>
          </w:p>
          <w:p w14:paraId="4C948905" w14:textId="79596DDD" w:rsidR="0023412B" w:rsidRPr="0023412B" w:rsidRDefault="0023412B" w:rsidP="006C1C0C">
            <w:pPr>
              <w:pStyle w:val="Code0"/>
            </w:pPr>
            <w:r w:rsidRPr="0023412B">
              <w:t>}</w:t>
            </w:r>
          </w:p>
          <w:p w14:paraId="70F09FD5" w14:textId="77777777" w:rsidR="0023412B" w:rsidRPr="0023412B" w:rsidRDefault="0023412B" w:rsidP="00234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546A" w:themeColor="text2"/>
                <w:sz w:val="20"/>
                <w:szCs w:val="20"/>
                <w:lang w:val="en-US"/>
              </w:rPr>
            </w:pPr>
          </w:p>
        </w:tc>
      </w:tr>
    </w:tbl>
    <w:p w14:paraId="29CE89BD" w14:textId="77777777" w:rsidR="0023412B" w:rsidRPr="0023412B" w:rsidRDefault="0023412B" w:rsidP="0023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/>
        </w:rPr>
      </w:pPr>
    </w:p>
    <w:p w14:paraId="5BB711BA" w14:textId="77777777" w:rsidR="0023412B" w:rsidRPr="0023412B" w:rsidRDefault="0023412B" w:rsidP="0023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/>
        </w:rPr>
      </w:pPr>
    </w:p>
    <w:p w14:paraId="089C55EB" w14:textId="77777777" w:rsidR="000727DA" w:rsidRPr="0023412B" w:rsidRDefault="000727DA" w:rsidP="00B01F18">
      <w:pPr>
        <w:rPr>
          <w:color w:val="44546A" w:themeColor="text2"/>
        </w:rPr>
      </w:pPr>
    </w:p>
    <w:sectPr w:rsidR="000727DA" w:rsidRPr="0023412B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86CF0" w14:textId="77777777" w:rsidR="009D6401" w:rsidRDefault="009D6401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172A7B7" w14:textId="77777777" w:rsidR="009D6401" w:rsidRDefault="009D6401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1DB8C" w14:textId="77777777" w:rsidR="009D6401" w:rsidRDefault="009D6401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1A615F4" w14:textId="77777777" w:rsidR="009D6401" w:rsidRDefault="009D6401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DFE"/>
    <w:multiLevelType w:val="multilevel"/>
    <w:tmpl w:val="32F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15D0A"/>
    <w:multiLevelType w:val="multilevel"/>
    <w:tmpl w:val="1D6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688"/>
    <w:multiLevelType w:val="multilevel"/>
    <w:tmpl w:val="D57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DDA"/>
    <w:multiLevelType w:val="multilevel"/>
    <w:tmpl w:val="A46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019D7"/>
    <w:multiLevelType w:val="multilevel"/>
    <w:tmpl w:val="23F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A3E50"/>
    <w:multiLevelType w:val="multilevel"/>
    <w:tmpl w:val="9A6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97B12"/>
    <w:multiLevelType w:val="multilevel"/>
    <w:tmpl w:val="611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1335B"/>
    <w:multiLevelType w:val="multilevel"/>
    <w:tmpl w:val="E4D8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603E1"/>
    <w:multiLevelType w:val="multilevel"/>
    <w:tmpl w:val="DA28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E1B27"/>
    <w:multiLevelType w:val="multilevel"/>
    <w:tmpl w:val="DB9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553E5"/>
    <w:multiLevelType w:val="multilevel"/>
    <w:tmpl w:val="754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62183"/>
    <w:multiLevelType w:val="multilevel"/>
    <w:tmpl w:val="BE6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93A9D"/>
    <w:multiLevelType w:val="multilevel"/>
    <w:tmpl w:val="9182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92131"/>
    <w:multiLevelType w:val="multilevel"/>
    <w:tmpl w:val="1800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B4B6E"/>
    <w:multiLevelType w:val="multilevel"/>
    <w:tmpl w:val="F0C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A3446"/>
    <w:multiLevelType w:val="multilevel"/>
    <w:tmpl w:val="21D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D029A"/>
    <w:multiLevelType w:val="multilevel"/>
    <w:tmpl w:val="F89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97EA9"/>
    <w:multiLevelType w:val="multilevel"/>
    <w:tmpl w:val="E97A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85999"/>
    <w:multiLevelType w:val="multilevel"/>
    <w:tmpl w:val="231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40BB0"/>
    <w:multiLevelType w:val="multilevel"/>
    <w:tmpl w:val="0D8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6B668F"/>
    <w:multiLevelType w:val="multilevel"/>
    <w:tmpl w:val="6FB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F4EDF"/>
    <w:multiLevelType w:val="hybridMultilevel"/>
    <w:tmpl w:val="78AAB196"/>
    <w:lvl w:ilvl="0" w:tplc="725CAF0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4A636BD2"/>
    <w:multiLevelType w:val="multilevel"/>
    <w:tmpl w:val="532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04EEF"/>
    <w:multiLevelType w:val="multilevel"/>
    <w:tmpl w:val="B77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E24C5"/>
    <w:multiLevelType w:val="multilevel"/>
    <w:tmpl w:val="BF26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680C"/>
    <w:multiLevelType w:val="multilevel"/>
    <w:tmpl w:val="E0B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54242A"/>
    <w:multiLevelType w:val="multilevel"/>
    <w:tmpl w:val="180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753F8A"/>
    <w:multiLevelType w:val="multilevel"/>
    <w:tmpl w:val="8A5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B6B13"/>
    <w:multiLevelType w:val="multilevel"/>
    <w:tmpl w:val="F22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B07F3"/>
    <w:multiLevelType w:val="hybridMultilevel"/>
    <w:tmpl w:val="F2B46C6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516DC"/>
    <w:multiLevelType w:val="multilevel"/>
    <w:tmpl w:val="5C0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C6524"/>
    <w:multiLevelType w:val="multilevel"/>
    <w:tmpl w:val="CCF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9543D"/>
    <w:multiLevelType w:val="multilevel"/>
    <w:tmpl w:val="E346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06BCF"/>
    <w:multiLevelType w:val="multilevel"/>
    <w:tmpl w:val="842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8554A"/>
    <w:multiLevelType w:val="multilevel"/>
    <w:tmpl w:val="6C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334C6"/>
    <w:multiLevelType w:val="multilevel"/>
    <w:tmpl w:val="7FB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51595">
    <w:abstractNumId w:val="19"/>
  </w:num>
  <w:num w:numId="2" w16cid:durableId="1859391547">
    <w:abstractNumId w:val="1"/>
  </w:num>
  <w:num w:numId="3" w16cid:durableId="1462655150">
    <w:abstractNumId w:val="15"/>
  </w:num>
  <w:num w:numId="4" w16cid:durableId="1408914157">
    <w:abstractNumId w:val="16"/>
  </w:num>
  <w:num w:numId="5" w16cid:durableId="647634959">
    <w:abstractNumId w:val="19"/>
  </w:num>
  <w:num w:numId="6" w16cid:durableId="1565530779">
    <w:abstractNumId w:val="19"/>
  </w:num>
  <w:num w:numId="7" w16cid:durableId="894240486">
    <w:abstractNumId w:val="19"/>
  </w:num>
  <w:num w:numId="8" w16cid:durableId="1199733139">
    <w:abstractNumId w:val="19"/>
  </w:num>
  <w:num w:numId="9" w16cid:durableId="1964190778">
    <w:abstractNumId w:val="19"/>
  </w:num>
  <w:num w:numId="10" w16cid:durableId="1538544592">
    <w:abstractNumId w:val="19"/>
  </w:num>
  <w:num w:numId="11" w16cid:durableId="644893979">
    <w:abstractNumId w:val="19"/>
  </w:num>
  <w:num w:numId="12" w16cid:durableId="1568878152">
    <w:abstractNumId w:val="19"/>
  </w:num>
  <w:num w:numId="13" w16cid:durableId="1445073268">
    <w:abstractNumId w:val="19"/>
  </w:num>
  <w:num w:numId="14" w16cid:durableId="1704286382">
    <w:abstractNumId w:val="19"/>
  </w:num>
  <w:num w:numId="15" w16cid:durableId="906577569">
    <w:abstractNumId w:val="19"/>
  </w:num>
  <w:num w:numId="16" w16cid:durableId="476387065">
    <w:abstractNumId w:val="19"/>
  </w:num>
  <w:num w:numId="17" w16cid:durableId="1097485356">
    <w:abstractNumId w:val="19"/>
  </w:num>
  <w:num w:numId="18" w16cid:durableId="1089077850">
    <w:abstractNumId w:val="19"/>
  </w:num>
  <w:num w:numId="19" w16cid:durableId="303774395">
    <w:abstractNumId w:val="19"/>
  </w:num>
  <w:num w:numId="20" w16cid:durableId="521018555">
    <w:abstractNumId w:val="19"/>
  </w:num>
  <w:num w:numId="21" w16cid:durableId="78404039">
    <w:abstractNumId w:val="19"/>
  </w:num>
  <w:num w:numId="22" w16cid:durableId="1488279876">
    <w:abstractNumId w:val="19"/>
  </w:num>
  <w:num w:numId="23" w16cid:durableId="175969100">
    <w:abstractNumId w:val="19"/>
  </w:num>
  <w:num w:numId="24" w16cid:durableId="1734233186">
    <w:abstractNumId w:val="19"/>
  </w:num>
  <w:num w:numId="25" w16cid:durableId="472677449">
    <w:abstractNumId w:val="19"/>
  </w:num>
  <w:num w:numId="26" w16cid:durableId="1422874570">
    <w:abstractNumId w:val="19"/>
  </w:num>
  <w:num w:numId="27" w16cid:durableId="1007832491">
    <w:abstractNumId w:val="19"/>
  </w:num>
  <w:num w:numId="28" w16cid:durableId="372315755">
    <w:abstractNumId w:val="19"/>
  </w:num>
  <w:num w:numId="29" w16cid:durableId="1014309434">
    <w:abstractNumId w:val="19"/>
  </w:num>
  <w:num w:numId="30" w16cid:durableId="236329285">
    <w:abstractNumId w:val="19"/>
  </w:num>
  <w:num w:numId="31" w16cid:durableId="1107967078">
    <w:abstractNumId w:val="19"/>
  </w:num>
  <w:num w:numId="32" w16cid:durableId="581913849">
    <w:abstractNumId w:val="19"/>
  </w:num>
  <w:num w:numId="33" w16cid:durableId="102120616">
    <w:abstractNumId w:val="19"/>
  </w:num>
  <w:num w:numId="34" w16cid:durableId="1636175625">
    <w:abstractNumId w:val="19"/>
  </w:num>
  <w:num w:numId="35" w16cid:durableId="308290413">
    <w:abstractNumId w:val="19"/>
  </w:num>
  <w:num w:numId="36" w16cid:durableId="687416114">
    <w:abstractNumId w:val="19"/>
  </w:num>
  <w:num w:numId="37" w16cid:durableId="565721032">
    <w:abstractNumId w:val="19"/>
  </w:num>
  <w:num w:numId="38" w16cid:durableId="849880866">
    <w:abstractNumId w:val="19"/>
  </w:num>
  <w:num w:numId="39" w16cid:durableId="447629969">
    <w:abstractNumId w:val="19"/>
  </w:num>
  <w:num w:numId="40" w16cid:durableId="1111165420">
    <w:abstractNumId w:val="19"/>
  </w:num>
  <w:num w:numId="41" w16cid:durableId="746194579">
    <w:abstractNumId w:val="19"/>
  </w:num>
  <w:num w:numId="42" w16cid:durableId="812212305">
    <w:abstractNumId w:val="19"/>
  </w:num>
  <w:num w:numId="43" w16cid:durableId="474376414">
    <w:abstractNumId w:val="19"/>
  </w:num>
  <w:num w:numId="44" w16cid:durableId="455417076">
    <w:abstractNumId w:val="19"/>
  </w:num>
  <w:num w:numId="45" w16cid:durableId="1610089334">
    <w:abstractNumId w:val="19"/>
  </w:num>
  <w:num w:numId="46" w16cid:durableId="1014965573">
    <w:abstractNumId w:val="19"/>
  </w:num>
  <w:num w:numId="47" w16cid:durableId="911887904">
    <w:abstractNumId w:val="19"/>
  </w:num>
  <w:num w:numId="48" w16cid:durableId="1252812098">
    <w:abstractNumId w:val="19"/>
  </w:num>
  <w:num w:numId="49" w16cid:durableId="1824467752">
    <w:abstractNumId w:val="19"/>
  </w:num>
  <w:num w:numId="50" w16cid:durableId="2050950386">
    <w:abstractNumId w:val="19"/>
  </w:num>
  <w:num w:numId="51" w16cid:durableId="462238107">
    <w:abstractNumId w:val="19"/>
  </w:num>
  <w:num w:numId="52" w16cid:durableId="125587251">
    <w:abstractNumId w:val="19"/>
  </w:num>
  <w:num w:numId="53" w16cid:durableId="78522517">
    <w:abstractNumId w:val="19"/>
  </w:num>
  <w:num w:numId="54" w16cid:durableId="131942072">
    <w:abstractNumId w:val="19"/>
  </w:num>
  <w:num w:numId="55" w16cid:durableId="1309047238">
    <w:abstractNumId w:val="19"/>
  </w:num>
  <w:num w:numId="56" w16cid:durableId="281810760">
    <w:abstractNumId w:val="19"/>
  </w:num>
  <w:num w:numId="57" w16cid:durableId="1707943220">
    <w:abstractNumId w:val="13"/>
  </w:num>
  <w:num w:numId="58" w16cid:durableId="1599095101">
    <w:abstractNumId w:val="21"/>
  </w:num>
  <w:num w:numId="59" w16cid:durableId="1427726809">
    <w:abstractNumId w:val="9"/>
  </w:num>
  <w:num w:numId="60" w16cid:durableId="1289359389">
    <w:abstractNumId w:val="32"/>
  </w:num>
  <w:num w:numId="61" w16cid:durableId="153298092">
    <w:abstractNumId w:val="38"/>
  </w:num>
  <w:num w:numId="62" w16cid:durableId="1622031488">
    <w:abstractNumId w:val="20"/>
  </w:num>
  <w:num w:numId="63" w16cid:durableId="529295514">
    <w:abstractNumId w:val="10"/>
  </w:num>
  <w:num w:numId="64" w16cid:durableId="1153908783">
    <w:abstractNumId w:val="4"/>
  </w:num>
  <w:num w:numId="65" w16cid:durableId="673605993">
    <w:abstractNumId w:val="6"/>
  </w:num>
  <w:num w:numId="66" w16cid:durableId="1371539560">
    <w:abstractNumId w:val="0"/>
  </w:num>
  <w:num w:numId="67" w16cid:durableId="1260913909">
    <w:abstractNumId w:val="3"/>
  </w:num>
  <w:num w:numId="68" w16cid:durableId="1430276663">
    <w:abstractNumId w:val="26"/>
  </w:num>
  <w:num w:numId="69" w16cid:durableId="1400707619">
    <w:abstractNumId w:val="39"/>
  </w:num>
  <w:num w:numId="70" w16cid:durableId="2090493427">
    <w:abstractNumId w:val="34"/>
  </w:num>
  <w:num w:numId="71" w16cid:durableId="917597129">
    <w:abstractNumId w:val="7"/>
  </w:num>
  <w:num w:numId="72" w16cid:durableId="1172329676">
    <w:abstractNumId w:val="27"/>
  </w:num>
  <w:num w:numId="73" w16cid:durableId="1923251646">
    <w:abstractNumId w:val="14"/>
  </w:num>
  <w:num w:numId="74" w16cid:durableId="1011176067">
    <w:abstractNumId w:val="2"/>
  </w:num>
  <w:num w:numId="75" w16cid:durableId="568461381">
    <w:abstractNumId w:val="29"/>
  </w:num>
  <w:num w:numId="76" w16cid:durableId="1221286375">
    <w:abstractNumId w:val="18"/>
  </w:num>
  <w:num w:numId="77" w16cid:durableId="394207488">
    <w:abstractNumId w:val="30"/>
  </w:num>
  <w:num w:numId="78" w16cid:durableId="1034386056">
    <w:abstractNumId w:val="22"/>
  </w:num>
  <w:num w:numId="79" w16cid:durableId="873347999">
    <w:abstractNumId w:val="17"/>
  </w:num>
  <w:num w:numId="80" w16cid:durableId="573592202">
    <w:abstractNumId w:val="28"/>
  </w:num>
  <w:num w:numId="81" w16cid:durableId="1344239505">
    <w:abstractNumId w:val="12"/>
  </w:num>
  <w:num w:numId="82" w16cid:durableId="1352030609">
    <w:abstractNumId w:val="5"/>
  </w:num>
  <w:num w:numId="83" w16cid:durableId="835925721">
    <w:abstractNumId w:val="23"/>
  </w:num>
  <w:num w:numId="84" w16cid:durableId="653143959">
    <w:abstractNumId w:val="31"/>
  </w:num>
  <w:num w:numId="85" w16cid:durableId="1053429769">
    <w:abstractNumId w:val="36"/>
  </w:num>
  <w:num w:numId="86" w16cid:durableId="1076901452">
    <w:abstractNumId w:val="11"/>
  </w:num>
  <w:num w:numId="87" w16cid:durableId="1587768243">
    <w:abstractNumId w:val="37"/>
  </w:num>
  <w:num w:numId="88" w16cid:durableId="450250100">
    <w:abstractNumId w:val="8"/>
  </w:num>
  <w:num w:numId="89" w16cid:durableId="376661998">
    <w:abstractNumId w:val="35"/>
  </w:num>
  <w:num w:numId="90" w16cid:durableId="481581483">
    <w:abstractNumId w:val="24"/>
  </w:num>
  <w:num w:numId="91" w16cid:durableId="2002468474">
    <w:abstractNumId w:val="19"/>
  </w:num>
  <w:num w:numId="92" w16cid:durableId="918172487">
    <w:abstractNumId w:val="19"/>
  </w:num>
  <w:num w:numId="93" w16cid:durableId="1378628531">
    <w:abstractNumId w:val="19"/>
  </w:num>
  <w:num w:numId="94" w16cid:durableId="1125544141">
    <w:abstractNumId w:val="19"/>
  </w:num>
  <w:num w:numId="95" w16cid:durableId="986785135">
    <w:abstractNumId w:val="19"/>
  </w:num>
  <w:num w:numId="96" w16cid:durableId="1384014925">
    <w:abstractNumId w:val="19"/>
  </w:num>
  <w:num w:numId="97" w16cid:durableId="1152141013">
    <w:abstractNumId w:val="19"/>
  </w:num>
  <w:num w:numId="98" w16cid:durableId="402028345">
    <w:abstractNumId w:val="19"/>
  </w:num>
  <w:num w:numId="99" w16cid:durableId="1845316477">
    <w:abstractNumId w:val="19"/>
  </w:num>
  <w:num w:numId="100" w16cid:durableId="1435828331">
    <w:abstractNumId w:val="19"/>
  </w:num>
  <w:num w:numId="101" w16cid:durableId="866337529">
    <w:abstractNumId w:val="19"/>
  </w:num>
  <w:num w:numId="102" w16cid:durableId="42413380">
    <w:abstractNumId w:val="19"/>
  </w:num>
  <w:num w:numId="103" w16cid:durableId="1292634548">
    <w:abstractNumId w:val="19"/>
  </w:num>
  <w:num w:numId="104" w16cid:durableId="233929385">
    <w:abstractNumId w:val="19"/>
  </w:num>
  <w:num w:numId="105" w16cid:durableId="1975912470">
    <w:abstractNumId w:val="19"/>
  </w:num>
  <w:num w:numId="106" w16cid:durableId="1744522892">
    <w:abstractNumId w:val="19"/>
  </w:num>
  <w:num w:numId="107" w16cid:durableId="1655141144">
    <w:abstractNumId w:val="19"/>
  </w:num>
  <w:num w:numId="108" w16cid:durableId="1373576581">
    <w:abstractNumId w:val="19"/>
  </w:num>
  <w:num w:numId="109" w16cid:durableId="1805463225">
    <w:abstractNumId w:val="19"/>
  </w:num>
  <w:num w:numId="110" w16cid:durableId="2027248796">
    <w:abstractNumId w:val="19"/>
  </w:num>
  <w:num w:numId="111" w16cid:durableId="70584649">
    <w:abstractNumId w:val="19"/>
  </w:num>
  <w:num w:numId="112" w16cid:durableId="1517159883">
    <w:abstractNumId w:val="19"/>
  </w:num>
  <w:num w:numId="113" w16cid:durableId="1231773144">
    <w:abstractNumId w:val="19"/>
  </w:num>
  <w:num w:numId="114" w16cid:durableId="1469661092">
    <w:abstractNumId w:val="19"/>
  </w:num>
  <w:num w:numId="115" w16cid:durableId="735128284">
    <w:abstractNumId w:val="19"/>
  </w:num>
  <w:num w:numId="116" w16cid:durableId="3947702">
    <w:abstractNumId w:val="19"/>
  </w:num>
  <w:num w:numId="117" w16cid:durableId="1882590210">
    <w:abstractNumId w:val="19"/>
  </w:num>
  <w:num w:numId="118" w16cid:durableId="1034111067">
    <w:abstractNumId w:val="19"/>
  </w:num>
  <w:num w:numId="119" w16cid:durableId="1729912647">
    <w:abstractNumId w:val="19"/>
  </w:num>
  <w:num w:numId="120" w16cid:durableId="935669528">
    <w:abstractNumId w:val="19"/>
  </w:num>
  <w:num w:numId="121" w16cid:durableId="1937130735">
    <w:abstractNumId w:val="19"/>
  </w:num>
  <w:num w:numId="122" w16cid:durableId="1631982908">
    <w:abstractNumId w:val="19"/>
  </w:num>
  <w:num w:numId="123" w16cid:durableId="1632906222">
    <w:abstractNumId w:val="19"/>
  </w:num>
  <w:num w:numId="124" w16cid:durableId="287274692">
    <w:abstractNumId w:val="19"/>
  </w:num>
  <w:num w:numId="125" w16cid:durableId="408312473">
    <w:abstractNumId w:val="19"/>
  </w:num>
  <w:num w:numId="126" w16cid:durableId="1652058485">
    <w:abstractNumId w:val="19"/>
  </w:num>
  <w:num w:numId="127" w16cid:durableId="1483039112">
    <w:abstractNumId w:val="33"/>
  </w:num>
  <w:num w:numId="128" w16cid:durableId="7582847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E40"/>
    <w:rsid w:val="0003286C"/>
    <w:rsid w:val="00044E62"/>
    <w:rsid w:val="000727DA"/>
    <w:rsid w:val="00083DC8"/>
    <w:rsid w:val="000D6227"/>
    <w:rsid w:val="000F39EE"/>
    <w:rsid w:val="00100625"/>
    <w:rsid w:val="00110929"/>
    <w:rsid w:val="001279A7"/>
    <w:rsid w:val="00163414"/>
    <w:rsid w:val="00166336"/>
    <w:rsid w:val="00172198"/>
    <w:rsid w:val="00182735"/>
    <w:rsid w:val="001930D7"/>
    <w:rsid w:val="001E2574"/>
    <w:rsid w:val="00223CBD"/>
    <w:rsid w:val="00224329"/>
    <w:rsid w:val="00224C86"/>
    <w:rsid w:val="00230078"/>
    <w:rsid w:val="0023412B"/>
    <w:rsid w:val="002377E4"/>
    <w:rsid w:val="00261B13"/>
    <w:rsid w:val="002928C8"/>
    <w:rsid w:val="002A3478"/>
    <w:rsid w:val="002A3535"/>
    <w:rsid w:val="002B52F2"/>
    <w:rsid w:val="002D6AB8"/>
    <w:rsid w:val="002E00BE"/>
    <w:rsid w:val="002F6EE8"/>
    <w:rsid w:val="00323286"/>
    <w:rsid w:val="00336990"/>
    <w:rsid w:val="00357C94"/>
    <w:rsid w:val="003732BB"/>
    <w:rsid w:val="0039623C"/>
    <w:rsid w:val="003A0267"/>
    <w:rsid w:val="00433B3A"/>
    <w:rsid w:val="00434B11"/>
    <w:rsid w:val="00466724"/>
    <w:rsid w:val="004B2AE6"/>
    <w:rsid w:val="004C2C39"/>
    <w:rsid w:val="004F0497"/>
    <w:rsid w:val="004F6225"/>
    <w:rsid w:val="00511DE1"/>
    <w:rsid w:val="00536895"/>
    <w:rsid w:val="005C51EB"/>
    <w:rsid w:val="005E6BB6"/>
    <w:rsid w:val="00603126"/>
    <w:rsid w:val="00695342"/>
    <w:rsid w:val="006A1346"/>
    <w:rsid w:val="006A551F"/>
    <w:rsid w:val="006C1C0C"/>
    <w:rsid w:val="006F0845"/>
    <w:rsid w:val="006F5A86"/>
    <w:rsid w:val="006F7C42"/>
    <w:rsid w:val="007079E0"/>
    <w:rsid w:val="007143FF"/>
    <w:rsid w:val="007229CA"/>
    <w:rsid w:val="00760A5C"/>
    <w:rsid w:val="00772DF9"/>
    <w:rsid w:val="00775E40"/>
    <w:rsid w:val="00780636"/>
    <w:rsid w:val="007824E5"/>
    <w:rsid w:val="007A00C0"/>
    <w:rsid w:val="007B7E82"/>
    <w:rsid w:val="007D3A97"/>
    <w:rsid w:val="007F115C"/>
    <w:rsid w:val="007F144A"/>
    <w:rsid w:val="00804D82"/>
    <w:rsid w:val="008166FB"/>
    <w:rsid w:val="00820263"/>
    <w:rsid w:val="0083685F"/>
    <w:rsid w:val="00836915"/>
    <w:rsid w:val="008466AA"/>
    <w:rsid w:val="00854D26"/>
    <w:rsid w:val="008638AB"/>
    <w:rsid w:val="00875D71"/>
    <w:rsid w:val="008A7D4E"/>
    <w:rsid w:val="008B4EB7"/>
    <w:rsid w:val="0094769B"/>
    <w:rsid w:val="00967A90"/>
    <w:rsid w:val="009C7514"/>
    <w:rsid w:val="009D6401"/>
    <w:rsid w:val="009E3D96"/>
    <w:rsid w:val="00A30ABC"/>
    <w:rsid w:val="00A31355"/>
    <w:rsid w:val="00A5013E"/>
    <w:rsid w:val="00A84F75"/>
    <w:rsid w:val="00A949CC"/>
    <w:rsid w:val="00AB4096"/>
    <w:rsid w:val="00AB4B66"/>
    <w:rsid w:val="00AD5A38"/>
    <w:rsid w:val="00B01F18"/>
    <w:rsid w:val="00B025CB"/>
    <w:rsid w:val="00B13585"/>
    <w:rsid w:val="00B66768"/>
    <w:rsid w:val="00B74B47"/>
    <w:rsid w:val="00B755EE"/>
    <w:rsid w:val="00B83238"/>
    <w:rsid w:val="00B83637"/>
    <w:rsid w:val="00B94F19"/>
    <w:rsid w:val="00BA2682"/>
    <w:rsid w:val="00BB1242"/>
    <w:rsid w:val="00BF025B"/>
    <w:rsid w:val="00BF6184"/>
    <w:rsid w:val="00C04102"/>
    <w:rsid w:val="00C2141E"/>
    <w:rsid w:val="00C36A85"/>
    <w:rsid w:val="00C41769"/>
    <w:rsid w:val="00C8300B"/>
    <w:rsid w:val="00C8571B"/>
    <w:rsid w:val="00C85B2B"/>
    <w:rsid w:val="00C87C83"/>
    <w:rsid w:val="00CB6DD7"/>
    <w:rsid w:val="00CF5BBF"/>
    <w:rsid w:val="00D5503B"/>
    <w:rsid w:val="00D628C3"/>
    <w:rsid w:val="00D65610"/>
    <w:rsid w:val="00D708D3"/>
    <w:rsid w:val="00DB3533"/>
    <w:rsid w:val="00DC643F"/>
    <w:rsid w:val="00DE1256"/>
    <w:rsid w:val="00DF30F1"/>
    <w:rsid w:val="00E03201"/>
    <w:rsid w:val="00E13A3E"/>
    <w:rsid w:val="00E23FA5"/>
    <w:rsid w:val="00E31D2F"/>
    <w:rsid w:val="00E32005"/>
    <w:rsid w:val="00E50536"/>
    <w:rsid w:val="00E56D06"/>
    <w:rsid w:val="00E95081"/>
    <w:rsid w:val="00E96085"/>
    <w:rsid w:val="00EA0AD9"/>
    <w:rsid w:val="00EA2310"/>
    <w:rsid w:val="00EB1484"/>
    <w:rsid w:val="00F04568"/>
    <w:rsid w:val="00F056B1"/>
    <w:rsid w:val="00F15FCF"/>
    <w:rsid w:val="00F338C3"/>
    <w:rsid w:val="00F35E56"/>
    <w:rsid w:val="00F460BB"/>
    <w:rsid w:val="00F4747E"/>
    <w:rsid w:val="00F55831"/>
    <w:rsid w:val="00F5746F"/>
    <w:rsid w:val="00F94AA4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198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B025C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B025CB"/>
    <w:rPr>
      <w:rFonts w:ascii="Consolas" w:hAnsi="Consolas"/>
      <w:b/>
      <w:noProof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23412B"/>
  </w:style>
  <w:style w:type="paragraph" w:customStyle="1" w:styleId="msonormal0">
    <w:name w:val="msonormal"/>
    <w:basedOn w:val="Normal"/>
    <w:rsid w:val="0023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3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41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12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3412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3412B"/>
  </w:style>
  <w:style w:type="character" w:customStyle="1" w:styleId="hljs-keyword">
    <w:name w:val="hljs-keyword"/>
    <w:basedOn w:val="DefaultParagraphFont"/>
    <w:rsid w:val="0023412B"/>
  </w:style>
  <w:style w:type="character" w:customStyle="1" w:styleId="hljs-tag">
    <w:name w:val="hljs-tag"/>
    <w:basedOn w:val="DefaultParagraphFont"/>
    <w:rsid w:val="0023412B"/>
  </w:style>
  <w:style w:type="character" w:customStyle="1" w:styleId="hljs-name">
    <w:name w:val="hljs-name"/>
    <w:basedOn w:val="DefaultParagraphFont"/>
    <w:rsid w:val="0023412B"/>
  </w:style>
  <w:style w:type="character" w:customStyle="1" w:styleId="hljs-attr">
    <w:name w:val="hljs-attr"/>
    <w:basedOn w:val="DefaultParagraphFont"/>
    <w:rsid w:val="0023412B"/>
  </w:style>
  <w:style w:type="character" w:customStyle="1" w:styleId="hljs-string">
    <w:name w:val="hljs-string"/>
    <w:basedOn w:val="DefaultParagraphFont"/>
    <w:rsid w:val="0023412B"/>
  </w:style>
  <w:style w:type="character" w:customStyle="1" w:styleId="hljs-comment">
    <w:name w:val="hljs-comment"/>
    <w:basedOn w:val="DefaultParagraphFont"/>
    <w:rsid w:val="0023412B"/>
  </w:style>
  <w:style w:type="character" w:customStyle="1" w:styleId="hljs-selector-tag">
    <w:name w:val="hljs-selector-tag"/>
    <w:basedOn w:val="DefaultParagraphFont"/>
    <w:rsid w:val="0023412B"/>
  </w:style>
  <w:style w:type="character" w:customStyle="1" w:styleId="hljs-selector-class">
    <w:name w:val="hljs-selector-class"/>
    <w:basedOn w:val="DefaultParagraphFont"/>
    <w:rsid w:val="0023412B"/>
  </w:style>
  <w:style w:type="character" w:customStyle="1" w:styleId="hljs-selector-id">
    <w:name w:val="hljs-selector-id"/>
    <w:basedOn w:val="DefaultParagraphFont"/>
    <w:rsid w:val="0023412B"/>
  </w:style>
  <w:style w:type="character" w:customStyle="1" w:styleId="hljs-selector-attr">
    <w:name w:val="hljs-selector-attr"/>
    <w:basedOn w:val="DefaultParagraphFont"/>
    <w:rsid w:val="0023412B"/>
  </w:style>
  <w:style w:type="character" w:customStyle="1" w:styleId="hljs-attribute">
    <w:name w:val="hljs-attribute"/>
    <w:basedOn w:val="DefaultParagraphFont"/>
    <w:rsid w:val="0023412B"/>
  </w:style>
  <w:style w:type="character" w:customStyle="1" w:styleId="hljs-number">
    <w:name w:val="hljs-number"/>
    <w:basedOn w:val="DefaultParagraphFont"/>
    <w:rsid w:val="0023412B"/>
  </w:style>
  <w:style w:type="character" w:customStyle="1" w:styleId="token">
    <w:name w:val="token"/>
    <w:basedOn w:val="DefaultParagraphFont"/>
    <w:rsid w:val="006C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74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</Template>
  <TotalTime>525</TotalTime>
  <Pages>20</Pages>
  <Words>2789</Words>
  <Characters>15899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George Todorow</cp:lastModifiedBy>
  <cp:revision>32</cp:revision>
  <cp:lastPrinted>2023-02-01T10:01:00Z</cp:lastPrinted>
  <dcterms:created xsi:type="dcterms:W3CDTF">2023-09-02T09:31:00Z</dcterms:created>
  <dcterms:modified xsi:type="dcterms:W3CDTF">2024-06-21T14:40:00Z</dcterms:modified>
  <cp:category/>
</cp:coreProperties>
</file>